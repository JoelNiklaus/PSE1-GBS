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9509FE" w14:textId="77777777" w:rsidR="00E31291" w:rsidRPr="00F700D1" w:rsidRDefault="00391F5A">
      <w:pPr>
        <w:pStyle w:val="berschrift1"/>
      </w:pPr>
      <w:r>
        <w:t>Protokoll Kundenmeeting</w:t>
      </w:r>
    </w:p>
    <w:p w14:paraId="43AD5999" w14:textId="77777777" w:rsidR="00391F5A" w:rsidRPr="00391F5A" w:rsidRDefault="00391F5A" w:rsidP="00391F5A">
      <w:pPr>
        <w:pStyle w:val="berschrift2"/>
        <w:numPr>
          <w:ilvl w:val="0"/>
          <w:numId w:val="5"/>
        </w:numPr>
        <w:rPr>
          <w:color w:val="000000" w:themeColor="text1"/>
        </w:rPr>
      </w:pPr>
      <w:r w:rsidRPr="00391F5A">
        <w:rPr>
          <w:color w:val="000000" w:themeColor="text1"/>
        </w:rPr>
        <w:t xml:space="preserve">Idee: </w:t>
      </w:r>
    </w:p>
    <w:p w14:paraId="6C531407" w14:textId="77777777" w:rsidR="00391F5A" w:rsidRPr="00391F5A" w:rsidRDefault="00391F5A" w:rsidP="00391F5A">
      <w:pPr>
        <w:pStyle w:val="berschrift2"/>
        <w:numPr>
          <w:ilvl w:val="1"/>
          <w:numId w:val="5"/>
        </w:numPr>
        <w:rPr>
          <w:b w:val="0"/>
          <w:color w:val="000000" w:themeColor="text1"/>
        </w:rPr>
      </w:pPr>
      <w:r w:rsidRPr="00391F5A">
        <w:rPr>
          <w:b w:val="0"/>
          <w:color w:val="000000" w:themeColor="text1"/>
        </w:rPr>
        <w:t>Ein Team von Lehrpersonen zu einem Thema weiterbilden.</w:t>
      </w:r>
    </w:p>
    <w:p w14:paraId="4A343B64" w14:textId="77777777" w:rsidR="00391F5A" w:rsidRPr="00391F5A" w:rsidRDefault="00391F5A" w:rsidP="00391F5A">
      <w:pPr>
        <w:pStyle w:val="Listenabsatz"/>
        <w:numPr>
          <w:ilvl w:val="1"/>
          <w:numId w:val="5"/>
        </w:numPr>
        <w:rPr>
          <w:color w:val="000000" w:themeColor="text1"/>
        </w:rPr>
      </w:pPr>
      <w:r w:rsidRPr="00391F5A">
        <w:rPr>
          <w:color w:val="000000" w:themeColor="text1"/>
        </w:rPr>
        <w:t>Story wird von der Abteilung Hochschul-Weiterbildung geschrieben.</w:t>
      </w:r>
    </w:p>
    <w:p w14:paraId="50D74611" w14:textId="77777777" w:rsidR="00391F5A" w:rsidRPr="00391F5A" w:rsidRDefault="00391F5A" w:rsidP="00391F5A">
      <w:pPr>
        <w:pStyle w:val="Listenabsatz"/>
        <w:numPr>
          <w:ilvl w:val="1"/>
          <w:numId w:val="5"/>
        </w:numPr>
        <w:rPr>
          <w:color w:val="000000" w:themeColor="text1"/>
        </w:rPr>
      </w:pPr>
      <w:r w:rsidRPr="00391F5A">
        <w:rPr>
          <w:color w:val="000000" w:themeColor="text1"/>
        </w:rPr>
        <w:t>Virtuelle Schule mit Geschehnissen</w:t>
      </w:r>
    </w:p>
    <w:p w14:paraId="6DA7D2BD" w14:textId="77777777" w:rsidR="00391F5A" w:rsidRPr="00391F5A" w:rsidRDefault="00391F5A" w:rsidP="00391F5A">
      <w:pPr>
        <w:pStyle w:val="Listenabsatz"/>
        <w:numPr>
          <w:ilvl w:val="1"/>
          <w:numId w:val="5"/>
        </w:numPr>
        <w:rPr>
          <w:color w:val="000000" w:themeColor="text1"/>
        </w:rPr>
      </w:pPr>
      <w:r w:rsidRPr="00391F5A">
        <w:rPr>
          <w:color w:val="000000" w:themeColor="text1"/>
        </w:rPr>
        <w:t>Zusammen mit Theorie Fragen beantworten.</w:t>
      </w:r>
    </w:p>
    <w:p w14:paraId="5A4C9152" w14:textId="77777777" w:rsidR="00391F5A" w:rsidRPr="00391F5A" w:rsidRDefault="00391F5A" w:rsidP="00391F5A">
      <w:pPr>
        <w:pStyle w:val="Listenabsatz"/>
        <w:ind w:left="1440"/>
        <w:rPr>
          <w:color w:val="000000" w:themeColor="text1"/>
        </w:rPr>
      </w:pPr>
    </w:p>
    <w:p w14:paraId="466FEFF3" w14:textId="77777777" w:rsidR="00391F5A" w:rsidRPr="00391F5A" w:rsidRDefault="00391F5A" w:rsidP="00391F5A">
      <w:pPr>
        <w:pStyle w:val="Listenabsatz"/>
        <w:numPr>
          <w:ilvl w:val="0"/>
          <w:numId w:val="5"/>
        </w:numPr>
        <w:rPr>
          <w:color w:val="000000" w:themeColor="text1"/>
        </w:rPr>
      </w:pPr>
      <w:r>
        <w:rPr>
          <w:b/>
          <w:color w:val="000000" w:themeColor="text1"/>
        </w:rPr>
        <w:t>Betriebssysteme:</w:t>
      </w:r>
    </w:p>
    <w:p w14:paraId="4F550C1A" w14:textId="77777777" w:rsidR="00391F5A" w:rsidRDefault="00391F5A" w:rsidP="00391F5A">
      <w:pPr>
        <w:pStyle w:val="Listenabsatz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Keine App</w:t>
      </w:r>
    </w:p>
    <w:p w14:paraId="0CBE1E96" w14:textId="77777777" w:rsidR="00391F5A" w:rsidRDefault="00391F5A" w:rsidP="00391F5A">
      <w:pPr>
        <w:pStyle w:val="Listenabsatz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Web-Service</w:t>
      </w:r>
    </w:p>
    <w:p w14:paraId="74A80B80" w14:textId="77777777" w:rsidR="00391F5A" w:rsidRDefault="00391F5A" w:rsidP="00391F5A">
      <w:pPr>
        <w:pStyle w:val="Listenabsatz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Rest Server (</w:t>
      </w:r>
      <w:proofErr w:type="spellStart"/>
      <w:r>
        <w:rPr>
          <w:color w:val="000000" w:themeColor="text1"/>
        </w:rPr>
        <w:t>Representational</w:t>
      </w:r>
      <w:proofErr w:type="spellEnd"/>
      <w:r>
        <w:rPr>
          <w:color w:val="000000" w:themeColor="text1"/>
        </w:rPr>
        <w:t xml:space="preserve"> State Transfer)</w:t>
      </w:r>
    </w:p>
    <w:p w14:paraId="6DCE1160" w14:textId="77777777" w:rsidR="00391F5A" w:rsidRDefault="00391F5A" w:rsidP="00391F5A">
      <w:pPr>
        <w:pStyle w:val="Listenabsatz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Aktuelle Browser Unterstützung</w:t>
      </w:r>
    </w:p>
    <w:p w14:paraId="157D9507" w14:textId="77777777" w:rsidR="00391F5A" w:rsidRDefault="00391F5A" w:rsidP="00391F5A">
      <w:pPr>
        <w:pStyle w:val="Listenabsatz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Benutzer müssen eigenen Endgeräte benutzen können.</w:t>
      </w:r>
    </w:p>
    <w:p w14:paraId="0DCAD87B" w14:textId="77777777" w:rsidR="00391F5A" w:rsidRPr="00391F5A" w:rsidRDefault="00391F5A" w:rsidP="00391F5A">
      <w:pPr>
        <w:pStyle w:val="Listenabsatz"/>
        <w:numPr>
          <w:ilvl w:val="0"/>
          <w:numId w:val="5"/>
        </w:numPr>
        <w:rPr>
          <w:b/>
          <w:color w:val="000000" w:themeColor="text1"/>
        </w:rPr>
      </w:pPr>
      <w:r w:rsidRPr="00391F5A">
        <w:rPr>
          <w:b/>
          <w:color w:val="000000" w:themeColor="text1"/>
        </w:rPr>
        <w:t>Leistung:</w:t>
      </w:r>
    </w:p>
    <w:p w14:paraId="39DF9D3B" w14:textId="77777777" w:rsidR="00391F5A" w:rsidRDefault="00391F5A" w:rsidP="00391F5A">
      <w:pPr>
        <w:pStyle w:val="Listenabsatz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Keine Anforderungen</w:t>
      </w:r>
    </w:p>
    <w:p w14:paraId="529FC343" w14:textId="77777777" w:rsidR="00391F5A" w:rsidRPr="00391F5A" w:rsidRDefault="00391F5A" w:rsidP="00391F5A">
      <w:pPr>
        <w:pStyle w:val="Listenabsatz"/>
        <w:numPr>
          <w:ilvl w:val="0"/>
          <w:numId w:val="5"/>
        </w:numPr>
        <w:rPr>
          <w:b/>
          <w:color w:val="000000" w:themeColor="text1"/>
        </w:rPr>
      </w:pPr>
      <w:r w:rsidRPr="00391F5A">
        <w:rPr>
          <w:b/>
          <w:color w:val="000000" w:themeColor="text1"/>
        </w:rPr>
        <w:t>Speicher:</w:t>
      </w:r>
    </w:p>
    <w:p w14:paraId="5612D195" w14:textId="77777777" w:rsidR="00391F5A" w:rsidRPr="0043770A" w:rsidRDefault="00391F5A" w:rsidP="0043770A">
      <w:pPr>
        <w:pStyle w:val="Listenabsatz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Keine Anforderungen</w:t>
      </w:r>
    </w:p>
    <w:p w14:paraId="2AFF1EB7" w14:textId="2B94C1D7" w:rsidR="00391F5A" w:rsidRPr="00391F5A" w:rsidRDefault="00B4203A" w:rsidP="00391F5A">
      <w:pPr>
        <w:pStyle w:val="Listenabsatz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(Vergangene Spiele speichern</w:t>
      </w:r>
      <w:r w:rsidR="00391F5A" w:rsidRPr="00391F5A">
        <w:rPr>
          <w:color w:val="000000" w:themeColor="text1"/>
        </w:rPr>
        <w:t>)</w:t>
      </w:r>
    </w:p>
    <w:p w14:paraId="184A274D" w14:textId="32EBFC45" w:rsidR="00391F5A" w:rsidRDefault="00B4203A" w:rsidP="00391F5A">
      <w:pPr>
        <w:pStyle w:val="Listenabsatz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(</w:t>
      </w:r>
      <w:r w:rsidR="00391F5A" w:rsidRPr="00391F5A">
        <w:rPr>
          <w:color w:val="000000" w:themeColor="text1"/>
        </w:rPr>
        <w:t>CSW e</w:t>
      </w:r>
      <w:r>
        <w:rPr>
          <w:color w:val="000000" w:themeColor="text1"/>
        </w:rPr>
        <w:t>xportieren einer Spielstatistik</w:t>
      </w:r>
      <w:r w:rsidR="00391F5A" w:rsidRPr="00391F5A">
        <w:rPr>
          <w:color w:val="000000" w:themeColor="text1"/>
        </w:rPr>
        <w:t>)</w:t>
      </w:r>
    </w:p>
    <w:p w14:paraId="6FD28020" w14:textId="77777777" w:rsidR="00391F5A" w:rsidRDefault="00391F5A" w:rsidP="00391F5A">
      <w:pPr>
        <w:pStyle w:val="Listenabsatz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Teams sind alle auf einem Gerät oder jeder einzeln auf einem Gerät</w:t>
      </w:r>
    </w:p>
    <w:p w14:paraId="798A2C94" w14:textId="77777777" w:rsidR="00391F5A" w:rsidRPr="00391F5A" w:rsidRDefault="00391F5A" w:rsidP="00391F5A">
      <w:pPr>
        <w:pStyle w:val="Listenabsatz"/>
        <w:numPr>
          <w:ilvl w:val="0"/>
          <w:numId w:val="6"/>
        </w:numPr>
        <w:rPr>
          <w:b/>
          <w:color w:val="000000" w:themeColor="text1"/>
        </w:rPr>
      </w:pPr>
      <w:r w:rsidRPr="00391F5A">
        <w:rPr>
          <w:b/>
          <w:color w:val="000000" w:themeColor="text1"/>
        </w:rPr>
        <w:t>Rollen:</w:t>
      </w:r>
    </w:p>
    <w:p w14:paraId="44DD2BC4" w14:textId="77777777" w:rsidR="00391F5A" w:rsidRDefault="00391F5A" w:rsidP="00391F5A">
      <w:pPr>
        <w:pStyle w:val="Listenabsatz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Spielleitung kann nur existierende Stories anfangen.</w:t>
      </w:r>
    </w:p>
    <w:p w14:paraId="73E4DDBC" w14:textId="77777777" w:rsidR="00391F5A" w:rsidRDefault="0043770A" w:rsidP="00391F5A">
      <w:pPr>
        <w:pStyle w:val="Listenabsatz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Login mit Name/Passwort</w:t>
      </w:r>
    </w:p>
    <w:p w14:paraId="2E1B65D7" w14:textId="77777777" w:rsidR="0043770A" w:rsidRPr="0043770A" w:rsidRDefault="0043770A" w:rsidP="0043770A">
      <w:pPr>
        <w:pStyle w:val="Listenabsatz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Nur 1 Login pro </w:t>
      </w:r>
      <w:proofErr w:type="gramStart"/>
      <w:r>
        <w:rPr>
          <w:color w:val="000000" w:themeColor="text1"/>
        </w:rPr>
        <w:t>Team</w:t>
      </w:r>
      <w:r w:rsidRPr="0043770A">
        <w:rPr>
          <w:color w:val="000000" w:themeColor="text1"/>
        </w:rPr>
        <w:t>(</w:t>
      </w:r>
      <w:proofErr w:type="gramEnd"/>
      <w:r w:rsidRPr="0043770A">
        <w:rPr>
          <w:color w:val="000000" w:themeColor="text1"/>
        </w:rPr>
        <w:t>Alle loggen sich gleich ein)</w:t>
      </w:r>
    </w:p>
    <w:p w14:paraId="6C1EBC59" w14:textId="77777777" w:rsidR="0043770A" w:rsidRDefault="0043770A" w:rsidP="0043770A">
      <w:pPr>
        <w:pStyle w:val="Listenabsatz"/>
        <w:numPr>
          <w:ilvl w:val="0"/>
          <w:numId w:val="6"/>
        </w:numPr>
        <w:rPr>
          <w:color w:val="000000" w:themeColor="text1"/>
        </w:rPr>
      </w:pPr>
      <w:r>
        <w:rPr>
          <w:b/>
          <w:color w:val="000000" w:themeColor="text1"/>
        </w:rPr>
        <w:t>Benutzeroberfläche:</w:t>
      </w:r>
    </w:p>
    <w:p w14:paraId="722C9AF7" w14:textId="77777777" w:rsidR="0043770A" w:rsidRDefault="0043770A" w:rsidP="0043770A">
      <w:pPr>
        <w:pStyle w:val="Listenabsatz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Optimiert für Tablets, Computer, Smartphone</w:t>
      </w:r>
    </w:p>
    <w:p w14:paraId="3441E0A7" w14:textId="77777777" w:rsidR="0043770A" w:rsidRDefault="0043770A" w:rsidP="0043770A">
      <w:pPr>
        <w:pStyle w:val="Listenabsatz"/>
        <w:numPr>
          <w:ilvl w:val="0"/>
          <w:numId w:val="6"/>
        </w:numPr>
        <w:rPr>
          <w:b/>
          <w:color w:val="000000" w:themeColor="text1"/>
        </w:rPr>
      </w:pPr>
      <w:r w:rsidRPr="0043770A">
        <w:rPr>
          <w:b/>
          <w:color w:val="000000" w:themeColor="text1"/>
        </w:rPr>
        <w:t>Mehrsprachigkeit:</w:t>
      </w:r>
    </w:p>
    <w:p w14:paraId="5E54484C" w14:textId="77777777" w:rsidR="0043770A" w:rsidRPr="0043770A" w:rsidRDefault="0043770A" w:rsidP="0043770A">
      <w:pPr>
        <w:pStyle w:val="Listenabsatz"/>
        <w:numPr>
          <w:ilvl w:val="1"/>
          <w:numId w:val="6"/>
        </w:numPr>
        <w:rPr>
          <w:b/>
          <w:color w:val="000000" w:themeColor="text1"/>
        </w:rPr>
      </w:pPr>
      <w:r>
        <w:rPr>
          <w:color w:val="000000" w:themeColor="text1"/>
        </w:rPr>
        <w:t>Gut zu haben</w:t>
      </w:r>
    </w:p>
    <w:p w14:paraId="62667F72" w14:textId="77777777" w:rsidR="0043770A" w:rsidRPr="0043770A" w:rsidRDefault="0043770A" w:rsidP="0043770A">
      <w:pPr>
        <w:pStyle w:val="Listenabsatz"/>
        <w:numPr>
          <w:ilvl w:val="0"/>
          <w:numId w:val="6"/>
        </w:numPr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Dokumentation:</w:t>
      </w:r>
    </w:p>
    <w:p w14:paraId="11343194" w14:textId="77777777" w:rsidR="0043770A" w:rsidRDefault="0043770A" w:rsidP="0043770A">
      <w:pPr>
        <w:pStyle w:val="Listenabsatz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Genaue Dokumentation zum Weiterarbeiten </w:t>
      </w:r>
    </w:p>
    <w:p w14:paraId="1A5EA33B" w14:textId="77777777" w:rsidR="0043770A" w:rsidRPr="0043770A" w:rsidRDefault="0043770A" w:rsidP="0043770A">
      <w:pPr>
        <w:pStyle w:val="Listenabsatz"/>
        <w:numPr>
          <w:ilvl w:val="1"/>
          <w:numId w:val="6"/>
        </w:numPr>
        <w:rPr>
          <w:b/>
          <w:color w:val="000000" w:themeColor="text1"/>
        </w:rPr>
      </w:pPr>
      <w:r>
        <w:rPr>
          <w:color w:val="000000" w:themeColor="text1"/>
        </w:rPr>
        <w:t>Installationsdokumentation</w:t>
      </w:r>
    </w:p>
    <w:p w14:paraId="3BA8C535" w14:textId="77777777" w:rsidR="0043770A" w:rsidRPr="0043770A" w:rsidRDefault="0043770A" w:rsidP="0043770A">
      <w:pPr>
        <w:pStyle w:val="Listenabsatz"/>
        <w:numPr>
          <w:ilvl w:val="1"/>
          <w:numId w:val="6"/>
        </w:numPr>
        <w:rPr>
          <w:b/>
          <w:color w:val="000000" w:themeColor="text1"/>
        </w:rPr>
      </w:pPr>
      <w:r>
        <w:rPr>
          <w:color w:val="000000" w:themeColor="text1"/>
        </w:rPr>
        <w:t xml:space="preserve">Benutzerhandbuch Nice </w:t>
      </w:r>
      <w:proofErr w:type="spellStart"/>
      <w:r>
        <w:rPr>
          <w:color w:val="000000" w:themeColor="text1"/>
        </w:rPr>
        <w:t>to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have</w:t>
      </w:r>
      <w:proofErr w:type="spellEnd"/>
      <w:r>
        <w:rPr>
          <w:color w:val="000000" w:themeColor="text1"/>
        </w:rPr>
        <w:t>.</w:t>
      </w:r>
    </w:p>
    <w:p w14:paraId="54A253A0" w14:textId="1B2DCC2C" w:rsidR="0043770A" w:rsidRPr="0043770A" w:rsidRDefault="00B4203A" w:rsidP="0043770A">
      <w:pPr>
        <w:pStyle w:val="Listenabsatz"/>
        <w:numPr>
          <w:ilvl w:val="1"/>
          <w:numId w:val="6"/>
        </w:numPr>
        <w:rPr>
          <w:b/>
          <w:color w:val="000000" w:themeColor="text1"/>
        </w:rPr>
      </w:pPr>
      <w:r>
        <w:rPr>
          <w:color w:val="000000" w:themeColor="text1"/>
        </w:rPr>
        <w:t>In-Game H</w:t>
      </w:r>
      <w:r w:rsidR="0043770A">
        <w:rPr>
          <w:color w:val="000000" w:themeColor="text1"/>
        </w:rPr>
        <w:t>ilfe</w:t>
      </w:r>
    </w:p>
    <w:p w14:paraId="726F0500" w14:textId="77777777" w:rsidR="0043770A" w:rsidRPr="0043770A" w:rsidRDefault="0043770A" w:rsidP="0043770A">
      <w:pPr>
        <w:pStyle w:val="Listenabsatz"/>
        <w:numPr>
          <w:ilvl w:val="0"/>
          <w:numId w:val="6"/>
        </w:numPr>
        <w:rPr>
          <w:b/>
          <w:color w:val="000000" w:themeColor="text1"/>
        </w:rPr>
      </w:pPr>
      <w:r>
        <w:rPr>
          <w:b/>
          <w:color w:val="000000" w:themeColor="text1"/>
        </w:rPr>
        <w:t>Meldung:</w:t>
      </w:r>
    </w:p>
    <w:p w14:paraId="281FD613" w14:textId="77777777" w:rsidR="0043770A" w:rsidRPr="0043770A" w:rsidRDefault="0043770A" w:rsidP="0043770A">
      <w:pPr>
        <w:pStyle w:val="Listenabsatz"/>
        <w:numPr>
          <w:ilvl w:val="1"/>
          <w:numId w:val="6"/>
        </w:numPr>
        <w:rPr>
          <w:b/>
          <w:color w:val="000000" w:themeColor="text1"/>
        </w:rPr>
      </w:pPr>
      <w:r>
        <w:rPr>
          <w:color w:val="000000" w:themeColor="text1"/>
        </w:rPr>
        <w:t>So früh wie möglich Client Prototyp.</w:t>
      </w:r>
    </w:p>
    <w:p w14:paraId="68646127" w14:textId="77777777" w:rsidR="0043770A" w:rsidRPr="0043770A" w:rsidRDefault="0043770A" w:rsidP="0043770A">
      <w:pPr>
        <w:pStyle w:val="Listenabsatz"/>
        <w:numPr>
          <w:ilvl w:val="1"/>
          <w:numId w:val="6"/>
        </w:numPr>
        <w:rPr>
          <w:b/>
          <w:color w:val="000000" w:themeColor="text1"/>
        </w:rPr>
      </w:pPr>
      <w:r>
        <w:rPr>
          <w:color w:val="000000" w:themeColor="text1"/>
        </w:rPr>
        <w:t>Weitere Meetings</w:t>
      </w:r>
    </w:p>
    <w:p w14:paraId="6DF01598" w14:textId="77777777" w:rsidR="0043770A" w:rsidRPr="0043770A" w:rsidRDefault="0043770A" w:rsidP="0043770A">
      <w:pPr>
        <w:pStyle w:val="Listenabsatz"/>
        <w:numPr>
          <w:ilvl w:val="1"/>
          <w:numId w:val="6"/>
        </w:numPr>
        <w:rPr>
          <w:b/>
          <w:color w:val="000000" w:themeColor="text1"/>
        </w:rPr>
      </w:pPr>
      <w:r>
        <w:rPr>
          <w:color w:val="000000" w:themeColor="text1"/>
        </w:rPr>
        <w:t>Ender jeder Iteration Bericht + Prototyp</w:t>
      </w:r>
    </w:p>
    <w:p w14:paraId="2E794ECC" w14:textId="77777777" w:rsidR="0043770A" w:rsidRPr="0043770A" w:rsidRDefault="0043770A" w:rsidP="0043770A">
      <w:pPr>
        <w:pStyle w:val="Listenabsatz"/>
        <w:numPr>
          <w:ilvl w:val="0"/>
          <w:numId w:val="6"/>
        </w:numPr>
        <w:rPr>
          <w:b/>
          <w:color w:val="000000" w:themeColor="text1"/>
        </w:rPr>
      </w:pPr>
      <w:r>
        <w:rPr>
          <w:b/>
          <w:color w:val="000000" w:themeColor="text1"/>
        </w:rPr>
        <w:t>Sicherheit</w:t>
      </w:r>
    </w:p>
    <w:p w14:paraId="7ED0B535" w14:textId="77777777" w:rsidR="0043770A" w:rsidRPr="0043770A" w:rsidRDefault="0043770A" w:rsidP="0043770A">
      <w:pPr>
        <w:pStyle w:val="Listenabsatz"/>
        <w:numPr>
          <w:ilvl w:val="1"/>
          <w:numId w:val="6"/>
        </w:numPr>
        <w:rPr>
          <w:b/>
          <w:color w:val="000000" w:themeColor="text1"/>
        </w:rPr>
      </w:pPr>
      <w:r>
        <w:rPr>
          <w:color w:val="000000" w:themeColor="text1"/>
        </w:rPr>
        <w:t>Login verschlüsselt</w:t>
      </w:r>
    </w:p>
    <w:p w14:paraId="27C4AEF0" w14:textId="77777777" w:rsidR="0043770A" w:rsidRDefault="0043770A" w:rsidP="0043770A">
      <w:pPr>
        <w:pStyle w:val="Listenabsatz"/>
        <w:numPr>
          <w:ilvl w:val="0"/>
          <w:numId w:val="6"/>
        </w:numPr>
        <w:rPr>
          <w:b/>
          <w:color w:val="000000" w:themeColor="text1"/>
        </w:rPr>
      </w:pPr>
      <w:r>
        <w:rPr>
          <w:b/>
          <w:color w:val="000000" w:themeColor="text1"/>
        </w:rPr>
        <w:t>Technologie:</w:t>
      </w:r>
    </w:p>
    <w:p w14:paraId="3F77EA41" w14:textId="77777777" w:rsidR="0043770A" w:rsidRPr="0043770A" w:rsidRDefault="0043770A" w:rsidP="0043770A">
      <w:pPr>
        <w:pStyle w:val="Listenabsatz"/>
        <w:numPr>
          <w:ilvl w:val="1"/>
          <w:numId w:val="6"/>
        </w:numPr>
        <w:rPr>
          <w:b/>
          <w:color w:val="000000" w:themeColor="text1"/>
        </w:rPr>
      </w:pPr>
      <w:r>
        <w:rPr>
          <w:color w:val="000000" w:themeColor="text1"/>
        </w:rPr>
        <w:t>Schnell</w:t>
      </w:r>
    </w:p>
    <w:p w14:paraId="76629ADF" w14:textId="77777777" w:rsidR="0043770A" w:rsidRPr="0043770A" w:rsidRDefault="0043770A" w:rsidP="0043770A">
      <w:pPr>
        <w:pStyle w:val="Listenabsatz"/>
        <w:numPr>
          <w:ilvl w:val="1"/>
          <w:numId w:val="6"/>
        </w:numPr>
        <w:rPr>
          <w:b/>
          <w:color w:val="000000" w:themeColor="text1"/>
        </w:rPr>
      </w:pPr>
      <w:r>
        <w:rPr>
          <w:color w:val="000000" w:themeColor="text1"/>
        </w:rPr>
        <w:t>Robust</w:t>
      </w:r>
    </w:p>
    <w:p w14:paraId="3FDC665B" w14:textId="2B8E6C1D" w:rsidR="0043770A" w:rsidRPr="0043770A" w:rsidRDefault="0043770A" w:rsidP="0043770A">
      <w:pPr>
        <w:pStyle w:val="Listenabsatz"/>
        <w:numPr>
          <w:ilvl w:val="1"/>
          <w:numId w:val="6"/>
        </w:numPr>
        <w:rPr>
          <w:b/>
          <w:color w:val="000000" w:themeColor="text1"/>
        </w:rPr>
      </w:pPr>
      <w:r>
        <w:rPr>
          <w:color w:val="000000" w:themeColor="text1"/>
        </w:rPr>
        <w:t xml:space="preserve">Späteres Team muss </w:t>
      </w:r>
      <w:r w:rsidR="00B4203A">
        <w:rPr>
          <w:color w:val="000000" w:themeColor="text1"/>
        </w:rPr>
        <w:t>weiterarbeiten</w:t>
      </w:r>
      <w:r>
        <w:rPr>
          <w:color w:val="000000" w:themeColor="text1"/>
        </w:rPr>
        <w:t xml:space="preserve"> können</w:t>
      </w:r>
    </w:p>
    <w:p w14:paraId="054F88F4" w14:textId="77777777" w:rsidR="0043770A" w:rsidRPr="0043770A" w:rsidRDefault="0043770A" w:rsidP="0043770A">
      <w:pPr>
        <w:pStyle w:val="Listenabsatz"/>
        <w:numPr>
          <w:ilvl w:val="1"/>
          <w:numId w:val="6"/>
        </w:numPr>
        <w:rPr>
          <w:b/>
          <w:color w:val="000000" w:themeColor="text1"/>
        </w:rPr>
      </w:pPr>
      <w:r>
        <w:rPr>
          <w:color w:val="000000" w:themeColor="text1"/>
        </w:rPr>
        <w:t>PHP?</w:t>
      </w:r>
    </w:p>
    <w:p w14:paraId="5745AE97" w14:textId="77777777" w:rsidR="0043770A" w:rsidRPr="0043770A" w:rsidRDefault="0043770A" w:rsidP="0043770A">
      <w:pPr>
        <w:pStyle w:val="Listenabsatz"/>
        <w:numPr>
          <w:ilvl w:val="1"/>
          <w:numId w:val="6"/>
        </w:numPr>
        <w:rPr>
          <w:b/>
          <w:color w:val="000000" w:themeColor="text1"/>
        </w:rPr>
      </w:pPr>
      <w:r>
        <w:rPr>
          <w:color w:val="000000" w:themeColor="text1"/>
        </w:rPr>
        <w:t>Privates GIT wenn möglich.</w:t>
      </w:r>
    </w:p>
    <w:p w14:paraId="2747A84E" w14:textId="77777777" w:rsidR="0043770A" w:rsidRPr="0043770A" w:rsidRDefault="0043770A" w:rsidP="0043770A">
      <w:pPr>
        <w:pStyle w:val="Listenabsatz"/>
        <w:numPr>
          <w:ilvl w:val="0"/>
          <w:numId w:val="6"/>
        </w:numPr>
        <w:rPr>
          <w:b/>
          <w:color w:val="000000" w:themeColor="text1"/>
        </w:rPr>
      </w:pPr>
      <w:r>
        <w:rPr>
          <w:b/>
          <w:color w:val="000000" w:themeColor="text1"/>
        </w:rPr>
        <w:t>User Stories:</w:t>
      </w:r>
    </w:p>
    <w:p w14:paraId="03107CD3" w14:textId="77777777" w:rsidR="0043770A" w:rsidRPr="0043770A" w:rsidRDefault="0043770A" w:rsidP="0043770A">
      <w:pPr>
        <w:pStyle w:val="Listenabsatz"/>
        <w:numPr>
          <w:ilvl w:val="1"/>
          <w:numId w:val="6"/>
        </w:numPr>
        <w:rPr>
          <w:b/>
          <w:color w:val="000000" w:themeColor="text1"/>
        </w:rPr>
      </w:pPr>
      <w:r>
        <w:rPr>
          <w:color w:val="000000" w:themeColor="text1"/>
        </w:rPr>
        <w:t>Ein Team auf mehreren Geräten teilnehmen</w:t>
      </w:r>
    </w:p>
    <w:p w14:paraId="2A915EE1" w14:textId="77777777" w:rsidR="0043770A" w:rsidRPr="0043770A" w:rsidRDefault="0043770A" w:rsidP="0043770A">
      <w:pPr>
        <w:pStyle w:val="Listenabsatz"/>
        <w:numPr>
          <w:ilvl w:val="1"/>
          <w:numId w:val="6"/>
        </w:numPr>
        <w:rPr>
          <w:b/>
          <w:color w:val="000000" w:themeColor="text1"/>
        </w:rPr>
      </w:pPr>
      <w:r>
        <w:rPr>
          <w:color w:val="000000" w:themeColor="text1"/>
        </w:rPr>
        <w:t>Aktiver Spieler/Zuschauer im Team?</w:t>
      </w:r>
    </w:p>
    <w:p w14:paraId="25F1A85F" w14:textId="77777777" w:rsidR="0043770A" w:rsidRPr="0043770A" w:rsidRDefault="0043770A" w:rsidP="0043770A">
      <w:pPr>
        <w:pStyle w:val="Listenabsatz"/>
        <w:numPr>
          <w:ilvl w:val="1"/>
          <w:numId w:val="6"/>
        </w:numPr>
        <w:rPr>
          <w:b/>
          <w:color w:val="000000" w:themeColor="text1"/>
        </w:rPr>
      </w:pPr>
      <w:r>
        <w:rPr>
          <w:color w:val="000000" w:themeColor="text1"/>
        </w:rPr>
        <w:t xml:space="preserve">Spiel/Episode beginnt mit Admin </w:t>
      </w:r>
      <w:proofErr w:type="spellStart"/>
      <w:r>
        <w:rPr>
          <w:color w:val="000000" w:themeColor="text1"/>
        </w:rPr>
        <w:t>click</w:t>
      </w:r>
      <w:proofErr w:type="spellEnd"/>
      <w:r>
        <w:rPr>
          <w:color w:val="000000" w:themeColor="text1"/>
        </w:rPr>
        <w:t>.</w:t>
      </w:r>
    </w:p>
    <w:p w14:paraId="42D50BB2" w14:textId="77777777" w:rsidR="0043770A" w:rsidRPr="0043770A" w:rsidRDefault="0043770A" w:rsidP="0043770A">
      <w:pPr>
        <w:pStyle w:val="Listenabsatz"/>
        <w:numPr>
          <w:ilvl w:val="1"/>
          <w:numId w:val="6"/>
        </w:numPr>
        <w:rPr>
          <w:b/>
          <w:color w:val="000000" w:themeColor="text1"/>
        </w:rPr>
      </w:pPr>
      <w:r>
        <w:rPr>
          <w:color w:val="000000" w:themeColor="text1"/>
        </w:rPr>
        <w:t>Zuerst Story erklären, dann Aufgaben</w:t>
      </w:r>
    </w:p>
    <w:p w14:paraId="022E7493" w14:textId="77777777" w:rsidR="0043770A" w:rsidRPr="00D36F22" w:rsidRDefault="0043770A" w:rsidP="0043770A">
      <w:pPr>
        <w:pStyle w:val="Listenabsatz"/>
        <w:numPr>
          <w:ilvl w:val="1"/>
          <w:numId w:val="6"/>
        </w:numPr>
        <w:rPr>
          <w:color w:val="000000" w:themeColor="text1"/>
        </w:rPr>
      </w:pPr>
      <w:r w:rsidRPr="00D36F22">
        <w:rPr>
          <w:color w:val="000000" w:themeColor="text1"/>
        </w:rPr>
        <w:t>Zeitanforderung für Aufgaben, Gesamtes Spiel, Episode</w:t>
      </w:r>
    </w:p>
    <w:p w14:paraId="4B3AD4C3" w14:textId="77777777" w:rsidR="0043770A" w:rsidRPr="00D36F22" w:rsidRDefault="00D36F22" w:rsidP="0043770A">
      <w:pPr>
        <w:pStyle w:val="Listenabsatz"/>
        <w:numPr>
          <w:ilvl w:val="1"/>
          <w:numId w:val="6"/>
        </w:numPr>
        <w:rPr>
          <w:color w:val="000000" w:themeColor="text1"/>
        </w:rPr>
      </w:pPr>
      <w:proofErr w:type="spellStart"/>
      <w:r w:rsidRPr="00D36F22">
        <w:rPr>
          <w:color w:val="000000" w:themeColor="text1"/>
        </w:rPr>
        <w:t>Timer</w:t>
      </w:r>
      <w:proofErr w:type="spellEnd"/>
      <w:r w:rsidRPr="00D36F22">
        <w:rPr>
          <w:color w:val="000000" w:themeColor="text1"/>
        </w:rPr>
        <w:t>-Funktion</w:t>
      </w:r>
    </w:p>
    <w:p w14:paraId="2B0120E0" w14:textId="77777777" w:rsidR="00D36F22" w:rsidRDefault="00D36F22" w:rsidP="0043770A">
      <w:pPr>
        <w:pStyle w:val="Listenabsatz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Punkteübersicht</w:t>
      </w:r>
    </w:p>
    <w:p w14:paraId="6556E84C" w14:textId="77777777" w:rsidR="00D36F22" w:rsidRDefault="00D36F22" w:rsidP="0043770A">
      <w:pPr>
        <w:pStyle w:val="Listenabsatz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Dynamisch Punkte zuweisen</w:t>
      </w:r>
    </w:p>
    <w:p w14:paraId="521A8AEB" w14:textId="77777777" w:rsidR="00D36F22" w:rsidRDefault="00D36F22" w:rsidP="0043770A">
      <w:pPr>
        <w:pStyle w:val="Listenabsatz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Episoden für alle/einzelne Teams freischalten</w:t>
      </w:r>
    </w:p>
    <w:p w14:paraId="5F503502" w14:textId="77777777" w:rsidR="00D36F22" w:rsidRDefault="00D36F22" w:rsidP="0043770A">
      <w:pPr>
        <w:pStyle w:val="Listenabsatz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Überspringen für Episoden </w:t>
      </w:r>
    </w:p>
    <w:p w14:paraId="230E6D30" w14:textId="35CF42CF" w:rsidR="00D36F22" w:rsidRDefault="00D36F22" w:rsidP="0043770A">
      <w:pPr>
        <w:pStyle w:val="Listenabsatz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Pausen (</w:t>
      </w:r>
      <w:r w:rsidR="00C50854">
        <w:rPr>
          <w:color w:val="000000" w:themeColor="text1"/>
        </w:rPr>
        <w:t>mittags</w:t>
      </w:r>
      <w:r>
        <w:rPr>
          <w:color w:val="000000" w:themeColor="text1"/>
        </w:rPr>
        <w:t>)</w:t>
      </w:r>
    </w:p>
    <w:p w14:paraId="7B7F8DA5" w14:textId="77777777" w:rsidR="00D36F22" w:rsidRDefault="00D36F22" w:rsidP="00D36F22">
      <w:pPr>
        <w:pStyle w:val="Listenabsatz"/>
        <w:numPr>
          <w:ilvl w:val="0"/>
          <w:numId w:val="6"/>
        </w:numPr>
        <w:rPr>
          <w:color w:val="000000" w:themeColor="text1"/>
        </w:rPr>
      </w:pPr>
      <w:r>
        <w:rPr>
          <w:b/>
          <w:color w:val="000000" w:themeColor="text1"/>
        </w:rPr>
        <w:t xml:space="preserve">Layout: </w:t>
      </w:r>
    </w:p>
    <w:p w14:paraId="6769F085" w14:textId="77777777" w:rsidR="00D36F22" w:rsidRDefault="00D36F22" w:rsidP="00D36F22">
      <w:pPr>
        <w:pStyle w:val="Listenabsatz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Entschlackt</w:t>
      </w:r>
    </w:p>
    <w:p w14:paraId="663D08A3" w14:textId="77777777" w:rsidR="00D36F22" w:rsidRDefault="00D36F22" w:rsidP="00D36F22">
      <w:pPr>
        <w:pStyle w:val="Listenabsatz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Einfach</w:t>
      </w:r>
      <w:r>
        <w:rPr>
          <w:color w:val="000000" w:themeColor="text1"/>
        </w:rPr>
        <w:tab/>
      </w:r>
    </w:p>
    <w:p w14:paraId="4E814BC0" w14:textId="77777777" w:rsidR="00D36F22" w:rsidRDefault="00D36F22" w:rsidP="00D36F22">
      <w:pPr>
        <w:pStyle w:val="Listenabsatz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Intuitiv</w:t>
      </w:r>
    </w:p>
    <w:p w14:paraId="5143EC3A" w14:textId="77777777" w:rsidR="00D36F22" w:rsidRDefault="00D36F22" w:rsidP="00D36F22">
      <w:pPr>
        <w:pStyle w:val="Listenabsatz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Admin bekommen Einführung</w:t>
      </w:r>
      <w:bookmarkStart w:id="0" w:name="_GoBack"/>
      <w:bookmarkEnd w:id="0"/>
    </w:p>
    <w:p w14:paraId="35CA40FE" w14:textId="77777777" w:rsidR="00D36F22" w:rsidRDefault="00D36F22" w:rsidP="00D36F22">
      <w:pPr>
        <w:pStyle w:val="Listenabsatz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lastRenderedPageBreak/>
        <w:t>Hilfe Button</w:t>
      </w:r>
    </w:p>
    <w:p w14:paraId="2B2C1489" w14:textId="77777777" w:rsidR="00D36F22" w:rsidRDefault="00D36F22" w:rsidP="00D36F22">
      <w:pPr>
        <w:pStyle w:val="Listenabsatz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Admin-Tool nur auf Laptop </w:t>
      </w:r>
    </w:p>
    <w:p w14:paraId="551C9174" w14:textId="3268A523" w:rsidR="00D36F22" w:rsidRDefault="00D36F22" w:rsidP="00D36F22">
      <w:pPr>
        <w:pStyle w:val="Listenabsatz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Siehe Aare Guru (</w:t>
      </w:r>
      <w:hyperlink r:id="rId7" w:history="1">
        <w:r w:rsidR="008854F5" w:rsidRPr="003608C3">
          <w:rPr>
            <w:rStyle w:val="Link"/>
          </w:rPr>
          <w:t>http://www.aare.guru)</w:t>
        </w:r>
      </w:hyperlink>
    </w:p>
    <w:p w14:paraId="5EA73EBD" w14:textId="511EB74B" w:rsidR="008854F5" w:rsidRDefault="008854F5" w:rsidP="008854F5">
      <w:pPr>
        <w:pStyle w:val="Listenabsatz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Admin-Tool</w:t>
      </w:r>
    </w:p>
    <w:p w14:paraId="043D97A5" w14:textId="2029D19B" w:rsidR="008854F5" w:rsidRDefault="008854F5" w:rsidP="008854F5">
      <w:pPr>
        <w:pStyle w:val="Listenabsatz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Für Admin Übersicht über bestehende Stories </w:t>
      </w:r>
    </w:p>
    <w:p w14:paraId="0A66ADE5" w14:textId="3A29BD4B" w:rsidR="008854F5" w:rsidRDefault="008854F5" w:rsidP="008854F5">
      <w:pPr>
        <w:pStyle w:val="Listenabsatz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Templates (</w:t>
      </w:r>
      <w:proofErr w:type="spellStart"/>
      <w:r>
        <w:rPr>
          <w:color w:val="000000" w:themeColor="text1"/>
        </w:rPr>
        <w:t>Infotext</w:t>
      </w:r>
      <w:proofErr w:type="spellEnd"/>
      <w:r>
        <w:rPr>
          <w:color w:val="000000" w:themeColor="text1"/>
        </w:rPr>
        <w:t>, Quiz, Stories, ...)</w:t>
      </w:r>
    </w:p>
    <w:p w14:paraId="6E6DEF84" w14:textId="7B69A60B" w:rsidR="008854F5" w:rsidRDefault="008854F5" w:rsidP="008854F5">
      <w:pPr>
        <w:pStyle w:val="Listenabsatz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Reihenfolge von Aufgaben ändern (Drag &amp; Drop?)</w:t>
      </w:r>
    </w:p>
    <w:p w14:paraId="1F14006A" w14:textId="0BFBC764" w:rsidR="008854F5" w:rsidRPr="008854F5" w:rsidRDefault="008854F5" w:rsidP="008854F5">
      <w:pPr>
        <w:pStyle w:val="Listenabsatz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Wenn-Dann Beziehungen</w:t>
      </w:r>
    </w:p>
    <w:p w14:paraId="226AA1E6" w14:textId="52AF0F71" w:rsidR="008854F5" w:rsidRPr="00D36F22" w:rsidRDefault="008854F5" w:rsidP="008854F5">
      <w:pPr>
        <w:pStyle w:val="Listenabsatz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Rückkopplungen (Score abhängig)</w:t>
      </w:r>
    </w:p>
    <w:p w14:paraId="4404E622" w14:textId="77777777" w:rsidR="00391F5A" w:rsidRPr="00D36F22" w:rsidRDefault="00391F5A" w:rsidP="00391F5A">
      <w:pPr>
        <w:pStyle w:val="Listenabsatz"/>
        <w:ind w:left="1440"/>
        <w:rPr>
          <w:color w:val="000000" w:themeColor="text1"/>
        </w:rPr>
      </w:pPr>
    </w:p>
    <w:p w14:paraId="0AFD7BC6" w14:textId="77777777" w:rsidR="00391F5A" w:rsidRPr="00D36F22" w:rsidRDefault="00391F5A" w:rsidP="00391F5A">
      <w:pPr>
        <w:ind w:left="720"/>
      </w:pPr>
    </w:p>
    <w:sectPr w:rsidR="00391F5A" w:rsidRPr="00D36F22">
      <w:headerReference w:type="default" r:id="rId8"/>
      <w:footerReference w:type="default" r:id="rId9"/>
      <w:headerReference w:type="first" r:id="rId10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AC7716" w14:textId="77777777" w:rsidR="00FC4579" w:rsidRDefault="00FC4579">
      <w:r>
        <w:separator/>
      </w:r>
    </w:p>
    <w:p w14:paraId="326171EA" w14:textId="77777777" w:rsidR="00FC4579" w:rsidRDefault="00FC4579"/>
  </w:endnote>
  <w:endnote w:type="continuationSeparator" w:id="0">
    <w:p w14:paraId="6768242E" w14:textId="77777777" w:rsidR="00FC4579" w:rsidRDefault="00FC4579">
      <w:r>
        <w:continuationSeparator/>
      </w:r>
    </w:p>
    <w:p w14:paraId="2140F5FE" w14:textId="77777777" w:rsidR="00FC4579" w:rsidRDefault="00FC45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FD4B47" w14:textId="77777777" w:rsidR="00E31291" w:rsidRDefault="00662B2D">
        <w:pPr>
          <w:pStyle w:val="Fuzeil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085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8227BC" w14:textId="77777777" w:rsidR="00FC4579" w:rsidRDefault="00FC4579">
      <w:r>
        <w:separator/>
      </w:r>
    </w:p>
    <w:p w14:paraId="2A3B4704" w14:textId="77777777" w:rsidR="00FC4579" w:rsidRDefault="00FC4579"/>
  </w:footnote>
  <w:footnote w:type="continuationSeparator" w:id="0">
    <w:p w14:paraId="5202C06D" w14:textId="77777777" w:rsidR="00FC4579" w:rsidRDefault="00FC4579">
      <w:r>
        <w:continuationSeparator/>
      </w:r>
    </w:p>
    <w:p w14:paraId="4E9D047E" w14:textId="77777777" w:rsidR="00FC4579" w:rsidRDefault="00FC4579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text1" w:themeTint="80"/>
      </w:rPr>
      <w:alias w:val="Titel"/>
      <w:tag w:val=""/>
      <w:id w:val="-519157120"/>
      <w:placeholder>
        <w:docPart w:val="FF10CD7B6DB8FD47816E36677FFE213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A722896" w14:textId="7595C59B" w:rsidR="00065EDD" w:rsidRDefault="00065EDD">
        <w:pPr>
          <w:pStyle w:val="Kopfzeile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26.2.2016</w:t>
        </w:r>
      </w:p>
    </w:sdtContent>
  </w:sdt>
  <w:p w14:paraId="4A6828E0" w14:textId="6505AA0E" w:rsidR="00065EDD" w:rsidRPr="00065EDD" w:rsidRDefault="00065EDD" w:rsidP="00065EDD">
    <w:pPr>
      <w:pStyle w:val="Kopfzeile"/>
      <w:jc w:val="right"/>
      <w:rPr>
        <w:lang w:val="de-CH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text1" w:themeTint="80"/>
      </w:rPr>
      <w:alias w:val="Titel"/>
      <w:tag w:val=""/>
      <w:id w:val="1116400235"/>
      <w:placeholder>
        <w:docPart w:val="CC745430B1805347BEE7DA7582F1510D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6FDE8446" w14:textId="10C16EF3" w:rsidR="002E3015" w:rsidRDefault="00065EDD">
        <w:pPr>
          <w:pStyle w:val="Kopfzeile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26.2.2016</w:t>
        </w:r>
      </w:p>
    </w:sdtContent>
  </w:sdt>
  <w:p w14:paraId="26AE4DB5" w14:textId="0D0765F1" w:rsidR="00391F5A" w:rsidRPr="00391F5A" w:rsidRDefault="00391F5A" w:rsidP="00391F5A">
    <w:pPr>
      <w:pStyle w:val="Kopfzeile"/>
      <w:jc w:val="right"/>
      <w:rPr>
        <w:lang w:val="de-CH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5C3150"/>
    <w:multiLevelType w:val="hybridMultilevel"/>
    <w:tmpl w:val="D234A9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906CDF"/>
    <w:multiLevelType w:val="hybridMultilevel"/>
    <w:tmpl w:val="9E244A1C"/>
    <w:lvl w:ilvl="0" w:tplc="A78AD9E8">
      <w:start w:val="1"/>
      <w:numFmt w:val="bullet"/>
      <w:pStyle w:val="Aufzhlungszeichen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AB4355"/>
    <w:multiLevelType w:val="hybridMultilevel"/>
    <w:tmpl w:val="0B203272"/>
    <w:lvl w:ilvl="0" w:tplc="CE0E85FE">
      <w:start w:val="1"/>
      <w:numFmt w:val="decimal"/>
      <w:pStyle w:val="Listennumm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B713BB"/>
    <w:multiLevelType w:val="hybridMultilevel"/>
    <w:tmpl w:val="62F01B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F5A"/>
    <w:rsid w:val="00065EDD"/>
    <w:rsid w:val="002E3015"/>
    <w:rsid w:val="00342B60"/>
    <w:rsid w:val="00391F5A"/>
    <w:rsid w:val="0043770A"/>
    <w:rsid w:val="00662B2D"/>
    <w:rsid w:val="00716A8D"/>
    <w:rsid w:val="008854F5"/>
    <w:rsid w:val="00B4203A"/>
    <w:rsid w:val="00B87C3E"/>
    <w:rsid w:val="00C50854"/>
    <w:rsid w:val="00C51427"/>
    <w:rsid w:val="00D36F22"/>
    <w:rsid w:val="00E31291"/>
    <w:rsid w:val="00EF5B85"/>
    <w:rsid w:val="00F700D1"/>
    <w:rsid w:val="00FC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1BAAE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de-DE" w:eastAsia="ja-JP" w:bidi="de-DE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87C3E"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uiPriority w:val="9"/>
    <w:qFormat/>
    <w:pPr>
      <w:numPr>
        <w:numId w:val="3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ennummer">
    <w:name w:val="List Number"/>
    <w:basedOn w:val="Standard"/>
    <w:uiPriority w:val="9"/>
    <w:qFormat/>
    <w:pPr>
      <w:numPr>
        <w:numId w:val="4"/>
      </w:numPr>
    </w:pPr>
  </w:style>
  <w:style w:type="paragraph" w:styleId="Kopfzeile">
    <w:name w:val="header"/>
    <w:basedOn w:val="Standard"/>
    <w:link w:val="KopfzeileZchn"/>
    <w:uiPriority w:val="99"/>
    <w:unhideWhenUsed/>
    <w:qFormat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qFormat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Titel">
    <w:name w:val="Title"/>
    <w:basedOn w:val="Standard"/>
    <w:link w:val="TitelZchn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Pr>
      <w:rFonts w:eastAsiaTheme="minorEastAsia"/>
      <w:caps/>
      <w:sz w:val="40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uchtitel">
    <w:name w:val="Book Title"/>
    <w:basedOn w:val="Absatz-Standardschriftar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chwachhervorheb">
    <w:name w:val="Subtle Emphasis"/>
    <w:basedOn w:val="Absatz-Standardschriftart"/>
    <w:uiPriority w:val="19"/>
    <w:semiHidden/>
    <w:unhideWhenUsed/>
    <w:qFormat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ivhervorheb">
    <w:name w:val="Intense Emphasis"/>
    <w:basedOn w:val="Absatz-Standardschriftar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Fett">
    <w:name w:val="Strong"/>
    <w:basedOn w:val="Absatz-Standardschriftart"/>
    <w:uiPriority w:val="22"/>
    <w:semiHidden/>
    <w:unhideWhenUsed/>
    <w:qFormat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ZitatZchn">
    <w:name w:val="Zitat Zchn"/>
    <w:basedOn w:val="Absatz-Standardschriftart"/>
    <w:link w:val="Zitat"/>
    <w:uiPriority w:val="29"/>
    <w:semiHidden/>
    <w:rPr>
      <w:i/>
      <w:iCs/>
      <w:sz w:val="36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Pr>
      <w:b/>
      <w:i/>
      <w:iCs/>
      <w:sz w:val="36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outlineLvl w:val="9"/>
    </w:pPr>
  </w:style>
  <w:style w:type="character" w:styleId="Link">
    <w:name w:val="Hyperlink"/>
    <w:basedOn w:val="Absatz-Standardschriftart"/>
    <w:uiPriority w:val="99"/>
    <w:unhideWhenUsed/>
    <w:rPr>
      <w:color w:val="731C3F" w:themeColor="hyperlink"/>
      <w:u w:val="single"/>
    </w:rPr>
  </w:style>
  <w:style w:type="paragraph" w:styleId="Funotentext">
    <w:name w:val="footnote text"/>
    <w:basedOn w:val="Standard"/>
    <w:link w:val="FunotentextZchn"/>
    <w:uiPriority w:val="99"/>
    <w:unhideWhenUsed/>
    <w:rsid w:val="00391F5A"/>
    <w:pPr>
      <w:spacing w:after="0" w:line="240" w:lineRule="auto"/>
    </w:pPr>
    <w:rPr>
      <w:sz w:val="24"/>
      <w:szCs w:val="24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391F5A"/>
    <w:rPr>
      <w:sz w:val="24"/>
      <w:szCs w:val="24"/>
    </w:rPr>
  </w:style>
  <w:style w:type="character" w:styleId="Funotenzeichen">
    <w:name w:val="footnote reference"/>
    <w:basedOn w:val="Absatz-Standardschriftart"/>
    <w:uiPriority w:val="99"/>
    <w:unhideWhenUsed/>
    <w:rsid w:val="00391F5A"/>
    <w:rPr>
      <w:vertAlign w:val="superscript"/>
    </w:rPr>
  </w:style>
  <w:style w:type="paragraph" w:styleId="Listenabsatz">
    <w:name w:val="List Paragraph"/>
    <w:basedOn w:val="Standard"/>
    <w:uiPriority w:val="34"/>
    <w:unhideWhenUsed/>
    <w:qFormat/>
    <w:rsid w:val="00391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aare.guru)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hess/Library/Containers/com.microsoft.Word/Data/Library/Caches/2055/TM10002086/Erstellen%20von%20Notiz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F10CD7B6DB8FD47816E36677FFE213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A86FDE5-C0EC-9F45-9FDC-E713D6EF6912}"/>
      </w:docPartPr>
      <w:docPartBody>
        <w:p w:rsidR="004D4A92" w:rsidRDefault="00441FA7" w:rsidP="00441FA7">
          <w:pPr>
            <w:pStyle w:val="FF10CD7B6DB8FD47816E36677FFE2130"/>
          </w:pPr>
          <w:r>
            <w:rPr>
              <w:color w:val="7F7F7F" w:themeColor="text1" w:themeTint="80"/>
            </w:rPr>
            <w:t>[Dokumenttitel]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Aufzhlungszeichen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FA7"/>
    <w:rsid w:val="00296577"/>
    <w:rsid w:val="00441FA7"/>
    <w:rsid w:val="004D4A92"/>
    <w:rsid w:val="005B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3D4D737929F1B49953D39AD277301B1">
    <w:name w:val="D3D4D737929F1B49953D39AD277301B1"/>
  </w:style>
  <w:style w:type="paragraph" w:styleId="Aufzhlungszeichen">
    <w:name w:val="List Bullet"/>
    <w:basedOn w:val="Standard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 w:bidi="de-DE"/>
    </w:rPr>
  </w:style>
  <w:style w:type="paragraph" w:customStyle="1" w:styleId="78ED7122645FC64F88BABA311AD12303">
    <w:name w:val="78ED7122645FC64F88BABA311AD12303"/>
  </w:style>
  <w:style w:type="paragraph" w:customStyle="1" w:styleId="CC745430B1805347BEE7DA7582F1510D">
    <w:name w:val="CC745430B1805347BEE7DA7582F1510D"/>
    <w:rsid w:val="00441FA7"/>
  </w:style>
  <w:style w:type="paragraph" w:customStyle="1" w:styleId="29555C5A7A92E54DA94654CEADBCDF38">
    <w:name w:val="29555C5A7A92E54DA94654CEADBCDF38"/>
    <w:rsid w:val="00441FA7"/>
  </w:style>
  <w:style w:type="paragraph" w:customStyle="1" w:styleId="FF10CD7B6DB8FD47816E36677FFE2130">
    <w:name w:val="FF10CD7B6DB8FD47816E36677FFE2130"/>
    <w:rsid w:val="00441F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Erstellen von Notizen.dotx</Template>
  <TotalTime>0</TotalTime>
  <Pages>3</Pages>
  <Words>272</Words>
  <Characters>1663</Characters>
  <Application>Microsoft Macintosh Word</Application>
  <DocSecurity>0</DocSecurity>
  <Lines>72</Lines>
  <Paragraphs>77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26.2.2016</dc:title>
  <dc:subject/>
  <dc:creator>Hess, Mario (STUDENTS)</dc:creator>
  <cp:keywords/>
  <dc:description/>
  <cp:lastModifiedBy>Hess, Mario (STUDENTS)</cp:lastModifiedBy>
  <cp:revision>6</cp:revision>
  <dcterms:created xsi:type="dcterms:W3CDTF">2016-02-29T07:23:00Z</dcterms:created>
  <dcterms:modified xsi:type="dcterms:W3CDTF">2016-02-29T08:08:00Z</dcterms:modified>
  <cp:category/>
</cp:coreProperties>
</file>
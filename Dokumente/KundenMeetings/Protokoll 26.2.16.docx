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509FE" w14:textId="77777777" w:rsidR="00E31291" w:rsidRPr="00F700D1" w:rsidRDefault="00391F5A">
      <w:pPr>
        <w:pStyle w:val="berschrift1"/>
      </w:pPr>
      <w:r>
        <w:t>Protokoll Kundenmeeting</w:t>
      </w:r>
    </w:p>
    <w:p w14:paraId="43AD5999" w14:textId="77777777" w:rsidR="00391F5A" w:rsidRPr="00391F5A" w:rsidRDefault="00391F5A" w:rsidP="00391F5A">
      <w:pPr>
        <w:pStyle w:val="berschrift2"/>
        <w:numPr>
          <w:ilvl w:val="0"/>
          <w:numId w:val="5"/>
        </w:numPr>
        <w:rPr>
          <w:color w:val="000000" w:themeColor="text1"/>
        </w:rPr>
      </w:pPr>
      <w:r w:rsidRPr="00391F5A">
        <w:rPr>
          <w:color w:val="000000" w:themeColor="text1"/>
        </w:rPr>
        <w:t xml:space="preserve">Idee: </w:t>
      </w:r>
    </w:p>
    <w:p w14:paraId="6C531407" w14:textId="77777777" w:rsidR="00391F5A" w:rsidRPr="00391F5A" w:rsidRDefault="00391F5A" w:rsidP="00391F5A">
      <w:pPr>
        <w:pStyle w:val="berschrift2"/>
        <w:numPr>
          <w:ilvl w:val="1"/>
          <w:numId w:val="5"/>
        </w:numPr>
        <w:rPr>
          <w:b w:val="0"/>
          <w:color w:val="000000" w:themeColor="text1"/>
        </w:rPr>
      </w:pPr>
      <w:r w:rsidRPr="00391F5A">
        <w:rPr>
          <w:b w:val="0"/>
          <w:color w:val="000000" w:themeColor="text1"/>
        </w:rPr>
        <w:t>Ein Team von Lehrpersonen zu einem Thema weiterbilden.</w:t>
      </w:r>
    </w:p>
    <w:p w14:paraId="4A343B64" w14:textId="77777777" w:rsidR="00391F5A" w:rsidRPr="00391F5A" w:rsidRDefault="00391F5A" w:rsidP="00391F5A">
      <w:pPr>
        <w:pStyle w:val="Listenabsatz"/>
        <w:numPr>
          <w:ilvl w:val="1"/>
          <w:numId w:val="5"/>
        </w:numPr>
        <w:rPr>
          <w:color w:val="000000" w:themeColor="text1"/>
        </w:rPr>
      </w:pPr>
      <w:r w:rsidRPr="00391F5A">
        <w:rPr>
          <w:color w:val="000000" w:themeColor="text1"/>
        </w:rPr>
        <w:t>Story wird von der Abteilung Hochschul-Weiterbildung geschrieben.</w:t>
      </w:r>
    </w:p>
    <w:p w14:paraId="50D74611" w14:textId="77777777" w:rsidR="00391F5A" w:rsidRPr="00391F5A" w:rsidRDefault="00391F5A" w:rsidP="00391F5A">
      <w:pPr>
        <w:pStyle w:val="Listenabsatz"/>
        <w:numPr>
          <w:ilvl w:val="1"/>
          <w:numId w:val="5"/>
        </w:numPr>
        <w:rPr>
          <w:color w:val="000000" w:themeColor="text1"/>
        </w:rPr>
      </w:pPr>
      <w:r w:rsidRPr="00391F5A">
        <w:rPr>
          <w:color w:val="000000" w:themeColor="text1"/>
        </w:rPr>
        <w:t>Virtuelle Schule mit Geschehnissen</w:t>
      </w:r>
    </w:p>
    <w:p w14:paraId="6DA7D2BD" w14:textId="77777777" w:rsidR="00391F5A" w:rsidRPr="00391F5A" w:rsidRDefault="00391F5A" w:rsidP="00391F5A">
      <w:pPr>
        <w:pStyle w:val="Listenabsatz"/>
        <w:numPr>
          <w:ilvl w:val="1"/>
          <w:numId w:val="5"/>
        </w:numPr>
        <w:rPr>
          <w:color w:val="000000" w:themeColor="text1"/>
        </w:rPr>
      </w:pPr>
      <w:r w:rsidRPr="00391F5A">
        <w:rPr>
          <w:color w:val="000000" w:themeColor="text1"/>
        </w:rPr>
        <w:t>Zusammen mit Theorie Fragen beantworten.</w:t>
      </w:r>
    </w:p>
    <w:p w14:paraId="5A4C9152" w14:textId="77777777" w:rsidR="00391F5A" w:rsidRPr="00391F5A" w:rsidRDefault="00391F5A" w:rsidP="00391F5A">
      <w:pPr>
        <w:pStyle w:val="Listenabsatz"/>
        <w:ind w:left="1440"/>
        <w:rPr>
          <w:color w:val="000000" w:themeColor="text1"/>
        </w:rPr>
      </w:pPr>
    </w:p>
    <w:p w14:paraId="466FEFF3" w14:textId="77777777" w:rsidR="00391F5A" w:rsidRPr="00391F5A" w:rsidRDefault="00391F5A" w:rsidP="00391F5A">
      <w:pPr>
        <w:pStyle w:val="Listenabsatz"/>
        <w:numPr>
          <w:ilvl w:val="0"/>
          <w:numId w:val="5"/>
        </w:numPr>
        <w:rPr>
          <w:color w:val="000000" w:themeColor="text1"/>
        </w:rPr>
      </w:pPr>
      <w:r>
        <w:rPr>
          <w:b/>
          <w:color w:val="000000" w:themeColor="text1"/>
        </w:rPr>
        <w:t>Betriebssysteme:</w:t>
      </w:r>
    </w:p>
    <w:p w14:paraId="4F550C1A" w14:textId="77777777" w:rsidR="00391F5A" w:rsidRDefault="00391F5A" w:rsidP="00391F5A">
      <w:pPr>
        <w:pStyle w:val="Listenabsatz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Keine App</w:t>
      </w:r>
    </w:p>
    <w:p w14:paraId="0CBE1E96" w14:textId="77777777" w:rsidR="00391F5A" w:rsidRDefault="00391F5A" w:rsidP="00391F5A">
      <w:pPr>
        <w:pStyle w:val="Listenabsatz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Web-Service</w:t>
      </w:r>
    </w:p>
    <w:p w14:paraId="74A80B80" w14:textId="77777777" w:rsidR="00391F5A" w:rsidRDefault="00391F5A" w:rsidP="00391F5A">
      <w:pPr>
        <w:pStyle w:val="Listenabsatz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Rest Server (Representational State Transfer)</w:t>
      </w:r>
    </w:p>
    <w:p w14:paraId="6DCE1160" w14:textId="77777777" w:rsidR="00391F5A" w:rsidRDefault="00391F5A" w:rsidP="00391F5A">
      <w:pPr>
        <w:pStyle w:val="Listenabsatz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Aktuelle Browser Unterstützung</w:t>
      </w:r>
    </w:p>
    <w:p w14:paraId="157D9507" w14:textId="77777777" w:rsidR="00391F5A" w:rsidRDefault="00391F5A" w:rsidP="00391F5A">
      <w:pPr>
        <w:pStyle w:val="Listenabsatz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Benutzer müssen eigenen Endgeräte benutzen können.</w:t>
      </w:r>
    </w:p>
    <w:p w14:paraId="0DCAD87B" w14:textId="77777777" w:rsidR="00391F5A" w:rsidRPr="00391F5A" w:rsidRDefault="00391F5A" w:rsidP="00391F5A">
      <w:pPr>
        <w:pStyle w:val="Listenabsatz"/>
        <w:numPr>
          <w:ilvl w:val="0"/>
          <w:numId w:val="5"/>
        </w:numPr>
        <w:rPr>
          <w:b/>
          <w:color w:val="000000" w:themeColor="text1"/>
        </w:rPr>
      </w:pPr>
      <w:r w:rsidRPr="00391F5A">
        <w:rPr>
          <w:b/>
          <w:color w:val="000000" w:themeColor="text1"/>
        </w:rPr>
        <w:t>Leistung:</w:t>
      </w:r>
    </w:p>
    <w:p w14:paraId="39DF9D3B" w14:textId="77777777" w:rsidR="00391F5A" w:rsidRDefault="00391F5A" w:rsidP="00391F5A">
      <w:pPr>
        <w:pStyle w:val="Listenabsatz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Keine Anforderungen</w:t>
      </w:r>
    </w:p>
    <w:p w14:paraId="529FC343" w14:textId="77777777" w:rsidR="00391F5A" w:rsidRPr="00391F5A" w:rsidRDefault="00391F5A" w:rsidP="00391F5A">
      <w:pPr>
        <w:pStyle w:val="Listenabsatz"/>
        <w:numPr>
          <w:ilvl w:val="0"/>
          <w:numId w:val="5"/>
        </w:numPr>
        <w:rPr>
          <w:b/>
          <w:color w:val="000000" w:themeColor="text1"/>
        </w:rPr>
      </w:pPr>
      <w:r w:rsidRPr="00391F5A">
        <w:rPr>
          <w:b/>
          <w:color w:val="000000" w:themeColor="text1"/>
        </w:rPr>
        <w:t>Speicher:</w:t>
      </w:r>
    </w:p>
    <w:p w14:paraId="5612D195" w14:textId="77777777" w:rsidR="00391F5A" w:rsidRPr="0043770A" w:rsidRDefault="00391F5A" w:rsidP="0043770A">
      <w:pPr>
        <w:pStyle w:val="Listenabsatz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Keine Anforderungen</w:t>
      </w:r>
    </w:p>
    <w:p w14:paraId="2AFF1EB7" w14:textId="2B94C1D7" w:rsidR="00391F5A" w:rsidRPr="00391F5A" w:rsidRDefault="00B4203A" w:rsidP="00391F5A">
      <w:pPr>
        <w:pStyle w:val="Listenabsatz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(Vergangene Spiele speichern</w:t>
      </w:r>
      <w:r w:rsidR="00391F5A" w:rsidRPr="00391F5A">
        <w:rPr>
          <w:color w:val="000000" w:themeColor="text1"/>
        </w:rPr>
        <w:t>)</w:t>
      </w:r>
    </w:p>
    <w:p w14:paraId="184A274D" w14:textId="588E2B38" w:rsidR="00391F5A" w:rsidRDefault="00B4203A" w:rsidP="00391F5A">
      <w:pPr>
        <w:pStyle w:val="Listenabsatz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(</w:t>
      </w:r>
      <w:r w:rsidR="00E1707D">
        <w:rPr>
          <w:color w:val="000000" w:themeColor="text1"/>
        </w:rPr>
        <w:t>CSV</w:t>
      </w:r>
      <w:bookmarkStart w:id="0" w:name="_GoBack"/>
      <w:bookmarkEnd w:id="0"/>
      <w:r w:rsidR="00391F5A" w:rsidRPr="00391F5A">
        <w:rPr>
          <w:color w:val="000000" w:themeColor="text1"/>
        </w:rPr>
        <w:t xml:space="preserve"> e</w:t>
      </w:r>
      <w:r>
        <w:rPr>
          <w:color w:val="000000" w:themeColor="text1"/>
        </w:rPr>
        <w:t>xportieren einer Spielstatistik</w:t>
      </w:r>
      <w:r w:rsidR="00391F5A" w:rsidRPr="00391F5A">
        <w:rPr>
          <w:color w:val="000000" w:themeColor="text1"/>
        </w:rPr>
        <w:t>)</w:t>
      </w:r>
    </w:p>
    <w:p w14:paraId="6FD28020" w14:textId="77777777" w:rsidR="00391F5A" w:rsidRDefault="00391F5A" w:rsidP="00391F5A">
      <w:pPr>
        <w:pStyle w:val="Listenabsatz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Teams sind alle auf einem Gerät oder jeder einzeln auf einem Gerät</w:t>
      </w:r>
    </w:p>
    <w:p w14:paraId="798A2C94" w14:textId="77777777" w:rsidR="00391F5A" w:rsidRPr="00391F5A" w:rsidRDefault="00391F5A" w:rsidP="00391F5A">
      <w:pPr>
        <w:pStyle w:val="Listenabsatz"/>
        <w:numPr>
          <w:ilvl w:val="0"/>
          <w:numId w:val="6"/>
        </w:numPr>
        <w:rPr>
          <w:b/>
          <w:color w:val="000000" w:themeColor="text1"/>
        </w:rPr>
      </w:pPr>
      <w:r w:rsidRPr="00391F5A">
        <w:rPr>
          <w:b/>
          <w:color w:val="000000" w:themeColor="text1"/>
        </w:rPr>
        <w:t>Rollen:</w:t>
      </w:r>
    </w:p>
    <w:p w14:paraId="44DD2BC4" w14:textId="77777777" w:rsidR="00391F5A" w:rsidRDefault="00391F5A" w:rsidP="00391F5A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Spielleitung kann nur existierende Stories anfangen.</w:t>
      </w:r>
    </w:p>
    <w:p w14:paraId="73E4DDBC" w14:textId="77777777" w:rsidR="00391F5A" w:rsidRDefault="0043770A" w:rsidP="00391F5A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Login mit Name/Passwort</w:t>
      </w:r>
    </w:p>
    <w:p w14:paraId="2E1B65D7" w14:textId="77777777" w:rsidR="0043770A" w:rsidRPr="0043770A" w:rsidRDefault="0043770A" w:rsidP="0043770A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Nur 1 Login pro Team</w:t>
      </w:r>
      <w:r w:rsidRPr="0043770A">
        <w:rPr>
          <w:color w:val="000000" w:themeColor="text1"/>
        </w:rPr>
        <w:t>(Alle loggen sich gleich ein)</w:t>
      </w:r>
    </w:p>
    <w:p w14:paraId="6C1EBC59" w14:textId="77777777" w:rsidR="0043770A" w:rsidRDefault="0043770A" w:rsidP="0043770A">
      <w:pPr>
        <w:pStyle w:val="Listenabsatz"/>
        <w:numPr>
          <w:ilvl w:val="0"/>
          <w:numId w:val="6"/>
        </w:numPr>
        <w:rPr>
          <w:color w:val="000000" w:themeColor="text1"/>
        </w:rPr>
      </w:pPr>
      <w:r>
        <w:rPr>
          <w:b/>
          <w:color w:val="000000" w:themeColor="text1"/>
        </w:rPr>
        <w:t>Benutzeroberfläche:</w:t>
      </w:r>
    </w:p>
    <w:p w14:paraId="722C9AF7" w14:textId="77777777" w:rsidR="0043770A" w:rsidRDefault="0043770A" w:rsidP="0043770A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Optimiert für Tablets, Computer, Smartphone</w:t>
      </w:r>
    </w:p>
    <w:p w14:paraId="3441E0A7" w14:textId="77777777" w:rsidR="0043770A" w:rsidRDefault="0043770A" w:rsidP="0043770A">
      <w:pPr>
        <w:pStyle w:val="Listenabsatz"/>
        <w:numPr>
          <w:ilvl w:val="0"/>
          <w:numId w:val="6"/>
        </w:numPr>
        <w:rPr>
          <w:b/>
          <w:color w:val="000000" w:themeColor="text1"/>
        </w:rPr>
      </w:pPr>
      <w:r w:rsidRPr="0043770A">
        <w:rPr>
          <w:b/>
          <w:color w:val="000000" w:themeColor="text1"/>
        </w:rPr>
        <w:t>Mehrsprachigkeit:</w:t>
      </w:r>
    </w:p>
    <w:p w14:paraId="5E54484C" w14:textId="77777777" w:rsidR="0043770A" w:rsidRPr="0043770A" w:rsidRDefault="0043770A" w:rsidP="0043770A">
      <w:pPr>
        <w:pStyle w:val="Listenabsatz"/>
        <w:numPr>
          <w:ilvl w:val="1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>Gut zu haben</w:t>
      </w:r>
    </w:p>
    <w:p w14:paraId="62667F72" w14:textId="77777777" w:rsidR="0043770A" w:rsidRPr="0043770A" w:rsidRDefault="0043770A" w:rsidP="0043770A">
      <w:pPr>
        <w:pStyle w:val="Listenabsatz"/>
        <w:numPr>
          <w:ilvl w:val="0"/>
          <w:numId w:val="6"/>
        </w:num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Dokumentation:</w:t>
      </w:r>
    </w:p>
    <w:p w14:paraId="11343194" w14:textId="77777777" w:rsidR="0043770A" w:rsidRDefault="0043770A" w:rsidP="0043770A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Genaue Dokumentation zum Weiterarbeiten </w:t>
      </w:r>
    </w:p>
    <w:p w14:paraId="1A5EA33B" w14:textId="77777777" w:rsidR="0043770A" w:rsidRPr="0043770A" w:rsidRDefault="0043770A" w:rsidP="0043770A">
      <w:pPr>
        <w:pStyle w:val="Listenabsatz"/>
        <w:numPr>
          <w:ilvl w:val="1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>Installationsdokumentation</w:t>
      </w:r>
    </w:p>
    <w:p w14:paraId="3BA8C535" w14:textId="77777777" w:rsidR="0043770A" w:rsidRPr="0043770A" w:rsidRDefault="0043770A" w:rsidP="0043770A">
      <w:pPr>
        <w:pStyle w:val="Listenabsatz"/>
        <w:numPr>
          <w:ilvl w:val="1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>Benutzerhandbuch Nice to have.</w:t>
      </w:r>
    </w:p>
    <w:p w14:paraId="54A253A0" w14:textId="1B2DCC2C" w:rsidR="0043770A" w:rsidRPr="0043770A" w:rsidRDefault="00B4203A" w:rsidP="0043770A">
      <w:pPr>
        <w:pStyle w:val="Listenabsatz"/>
        <w:numPr>
          <w:ilvl w:val="1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>In-Game H</w:t>
      </w:r>
      <w:r w:rsidR="0043770A">
        <w:rPr>
          <w:color w:val="000000" w:themeColor="text1"/>
        </w:rPr>
        <w:t>ilfe</w:t>
      </w:r>
    </w:p>
    <w:p w14:paraId="726F0500" w14:textId="77777777" w:rsidR="0043770A" w:rsidRPr="0043770A" w:rsidRDefault="0043770A" w:rsidP="0043770A">
      <w:pPr>
        <w:pStyle w:val="Listenabsatz"/>
        <w:numPr>
          <w:ilvl w:val="0"/>
          <w:numId w:val="6"/>
        </w:numPr>
        <w:rPr>
          <w:b/>
          <w:color w:val="000000" w:themeColor="text1"/>
        </w:rPr>
      </w:pPr>
      <w:r>
        <w:rPr>
          <w:b/>
          <w:color w:val="000000" w:themeColor="text1"/>
        </w:rPr>
        <w:t>Meldung:</w:t>
      </w:r>
    </w:p>
    <w:p w14:paraId="281FD613" w14:textId="77777777" w:rsidR="0043770A" w:rsidRPr="0043770A" w:rsidRDefault="0043770A" w:rsidP="0043770A">
      <w:pPr>
        <w:pStyle w:val="Listenabsatz"/>
        <w:numPr>
          <w:ilvl w:val="1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>So früh wie möglich Client Prototyp.</w:t>
      </w:r>
    </w:p>
    <w:p w14:paraId="68646127" w14:textId="77777777" w:rsidR="0043770A" w:rsidRPr="0043770A" w:rsidRDefault="0043770A" w:rsidP="0043770A">
      <w:pPr>
        <w:pStyle w:val="Listenabsatz"/>
        <w:numPr>
          <w:ilvl w:val="1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>Weitere Meetings</w:t>
      </w:r>
    </w:p>
    <w:p w14:paraId="6DF01598" w14:textId="77777777" w:rsidR="0043770A" w:rsidRPr="0043770A" w:rsidRDefault="0043770A" w:rsidP="0043770A">
      <w:pPr>
        <w:pStyle w:val="Listenabsatz"/>
        <w:numPr>
          <w:ilvl w:val="1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>Ender jeder Iteration Bericht + Prototyp</w:t>
      </w:r>
    </w:p>
    <w:p w14:paraId="2E794ECC" w14:textId="77777777" w:rsidR="0043770A" w:rsidRPr="0043770A" w:rsidRDefault="0043770A" w:rsidP="0043770A">
      <w:pPr>
        <w:pStyle w:val="Listenabsatz"/>
        <w:numPr>
          <w:ilvl w:val="0"/>
          <w:numId w:val="6"/>
        </w:numPr>
        <w:rPr>
          <w:b/>
          <w:color w:val="000000" w:themeColor="text1"/>
        </w:rPr>
      </w:pPr>
      <w:r>
        <w:rPr>
          <w:b/>
          <w:color w:val="000000" w:themeColor="text1"/>
        </w:rPr>
        <w:t>Sicherheit</w:t>
      </w:r>
    </w:p>
    <w:p w14:paraId="7ED0B535" w14:textId="77777777" w:rsidR="0043770A" w:rsidRPr="0043770A" w:rsidRDefault="0043770A" w:rsidP="0043770A">
      <w:pPr>
        <w:pStyle w:val="Listenabsatz"/>
        <w:numPr>
          <w:ilvl w:val="1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>Login verschlüsselt</w:t>
      </w:r>
    </w:p>
    <w:p w14:paraId="27C4AEF0" w14:textId="77777777" w:rsidR="0043770A" w:rsidRDefault="0043770A" w:rsidP="0043770A">
      <w:pPr>
        <w:pStyle w:val="Listenabsatz"/>
        <w:numPr>
          <w:ilvl w:val="0"/>
          <w:numId w:val="6"/>
        </w:numPr>
        <w:rPr>
          <w:b/>
          <w:color w:val="000000" w:themeColor="text1"/>
        </w:rPr>
      </w:pPr>
      <w:r>
        <w:rPr>
          <w:b/>
          <w:color w:val="000000" w:themeColor="text1"/>
        </w:rPr>
        <w:t>Technologie:</w:t>
      </w:r>
    </w:p>
    <w:p w14:paraId="3F77EA41" w14:textId="77777777" w:rsidR="0043770A" w:rsidRPr="0043770A" w:rsidRDefault="0043770A" w:rsidP="0043770A">
      <w:pPr>
        <w:pStyle w:val="Listenabsatz"/>
        <w:numPr>
          <w:ilvl w:val="1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>Schnell</w:t>
      </w:r>
    </w:p>
    <w:p w14:paraId="76629ADF" w14:textId="77777777" w:rsidR="0043770A" w:rsidRPr="0043770A" w:rsidRDefault="0043770A" w:rsidP="0043770A">
      <w:pPr>
        <w:pStyle w:val="Listenabsatz"/>
        <w:numPr>
          <w:ilvl w:val="1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>Robust</w:t>
      </w:r>
    </w:p>
    <w:p w14:paraId="3FDC665B" w14:textId="2B8E6C1D" w:rsidR="0043770A" w:rsidRPr="0043770A" w:rsidRDefault="0043770A" w:rsidP="0043770A">
      <w:pPr>
        <w:pStyle w:val="Listenabsatz"/>
        <w:numPr>
          <w:ilvl w:val="1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Späteres Team muss </w:t>
      </w:r>
      <w:r w:rsidR="00B4203A">
        <w:rPr>
          <w:color w:val="000000" w:themeColor="text1"/>
        </w:rPr>
        <w:t>weiterarbeiten</w:t>
      </w:r>
      <w:r>
        <w:rPr>
          <w:color w:val="000000" w:themeColor="text1"/>
        </w:rPr>
        <w:t xml:space="preserve"> können</w:t>
      </w:r>
    </w:p>
    <w:p w14:paraId="054F88F4" w14:textId="77777777" w:rsidR="0043770A" w:rsidRPr="0043770A" w:rsidRDefault="0043770A" w:rsidP="0043770A">
      <w:pPr>
        <w:pStyle w:val="Listenabsatz"/>
        <w:numPr>
          <w:ilvl w:val="1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>PHP?</w:t>
      </w:r>
    </w:p>
    <w:p w14:paraId="5745AE97" w14:textId="77777777" w:rsidR="0043770A" w:rsidRPr="0043770A" w:rsidRDefault="0043770A" w:rsidP="0043770A">
      <w:pPr>
        <w:pStyle w:val="Listenabsatz"/>
        <w:numPr>
          <w:ilvl w:val="1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>Privates GIT wenn möglich.</w:t>
      </w:r>
    </w:p>
    <w:p w14:paraId="2747A84E" w14:textId="77777777" w:rsidR="0043770A" w:rsidRPr="0043770A" w:rsidRDefault="0043770A" w:rsidP="0043770A">
      <w:pPr>
        <w:pStyle w:val="Listenabsatz"/>
        <w:numPr>
          <w:ilvl w:val="0"/>
          <w:numId w:val="6"/>
        </w:numPr>
        <w:rPr>
          <w:b/>
          <w:color w:val="000000" w:themeColor="text1"/>
        </w:rPr>
      </w:pPr>
      <w:r>
        <w:rPr>
          <w:b/>
          <w:color w:val="000000" w:themeColor="text1"/>
        </w:rPr>
        <w:t>User Stories:</w:t>
      </w:r>
    </w:p>
    <w:p w14:paraId="03107CD3" w14:textId="77777777" w:rsidR="0043770A" w:rsidRPr="0043770A" w:rsidRDefault="0043770A" w:rsidP="0043770A">
      <w:pPr>
        <w:pStyle w:val="Listenabsatz"/>
        <w:numPr>
          <w:ilvl w:val="1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>Ein Team auf mehreren Geräten teilnehmen</w:t>
      </w:r>
    </w:p>
    <w:p w14:paraId="2A915EE1" w14:textId="77777777" w:rsidR="0043770A" w:rsidRPr="0043770A" w:rsidRDefault="0043770A" w:rsidP="0043770A">
      <w:pPr>
        <w:pStyle w:val="Listenabsatz"/>
        <w:numPr>
          <w:ilvl w:val="1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>Aktiver Spieler/Zuschauer im Team?</w:t>
      </w:r>
    </w:p>
    <w:p w14:paraId="25F1A85F" w14:textId="77777777" w:rsidR="0043770A" w:rsidRPr="0043770A" w:rsidRDefault="0043770A" w:rsidP="0043770A">
      <w:pPr>
        <w:pStyle w:val="Listenabsatz"/>
        <w:numPr>
          <w:ilvl w:val="1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>Spiel/Episode beginnt mit Admin click.</w:t>
      </w:r>
    </w:p>
    <w:p w14:paraId="42D50BB2" w14:textId="77777777" w:rsidR="0043770A" w:rsidRPr="0043770A" w:rsidRDefault="0043770A" w:rsidP="0043770A">
      <w:pPr>
        <w:pStyle w:val="Listenabsatz"/>
        <w:numPr>
          <w:ilvl w:val="1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>Zuerst Story erklären, dann Aufgaben</w:t>
      </w:r>
    </w:p>
    <w:p w14:paraId="022E7493" w14:textId="77777777" w:rsidR="0043770A" w:rsidRPr="00D36F22" w:rsidRDefault="0043770A" w:rsidP="0043770A">
      <w:pPr>
        <w:pStyle w:val="Listenabsatz"/>
        <w:numPr>
          <w:ilvl w:val="1"/>
          <w:numId w:val="6"/>
        </w:numPr>
        <w:rPr>
          <w:color w:val="000000" w:themeColor="text1"/>
        </w:rPr>
      </w:pPr>
      <w:r w:rsidRPr="00D36F22">
        <w:rPr>
          <w:color w:val="000000" w:themeColor="text1"/>
        </w:rPr>
        <w:t>Zeitanforderung für Aufgaben, Gesamtes Spiel, Episode</w:t>
      </w:r>
    </w:p>
    <w:p w14:paraId="4B3AD4C3" w14:textId="77777777" w:rsidR="0043770A" w:rsidRPr="00D36F22" w:rsidRDefault="00D36F22" w:rsidP="0043770A">
      <w:pPr>
        <w:pStyle w:val="Listenabsatz"/>
        <w:numPr>
          <w:ilvl w:val="1"/>
          <w:numId w:val="6"/>
        </w:numPr>
        <w:rPr>
          <w:color w:val="000000" w:themeColor="text1"/>
        </w:rPr>
      </w:pPr>
      <w:r w:rsidRPr="00D36F22">
        <w:rPr>
          <w:color w:val="000000" w:themeColor="text1"/>
        </w:rPr>
        <w:t>Timer-Funktion</w:t>
      </w:r>
    </w:p>
    <w:p w14:paraId="2B0120E0" w14:textId="77777777" w:rsidR="00D36F22" w:rsidRDefault="00D36F22" w:rsidP="0043770A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Punkteübersicht</w:t>
      </w:r>
    </w:p>
    <w:p w14:paraId="6556E84C" w14:textId="77777777" w:rsidR="00D36F22" w:rsidRDefault="00D36F22" w:rsidP="0043770A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Dynamisch Punkte zuweisen</w:t>
      </w:r>
    </w:p>
    <w:p w14:paraId="521A8AEB" w14:textId="77777777" w:rsidR="00D36F22" w:rsidRDefault="00D36F22" w:rsidP="0043770A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Episoden für alle/einzelne Teams freischalten</w:t>
      </w:r>
    </w:p>
    <w:p w14:paraId="5F503502" w14:textId="77777777" w:rsidR="00D36F22" w:rsidRDefault="00D36F22" w:rsidP="0043770A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Überspringen für Episoden </w:t>
      </w:r>
    </w:p>
    <w:p w14:paraId="230E6D30" w14:textId="35CF42CF" w:rsidR="00D36F22" w:rsidRDefault="00D36F22" w:rsidP="0043770A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Pausen (</w:t>
      </w:r>
      <w:r w:rsidR="00C50854">
        <w:rPr>
          <w:color w:val="000000" w:themeColor="text1"/>
        </w:rPr>
        <w:t>mittags</w:t>
      </w:r>
      <w:r>
        <w:rPr>
          <w:color w:val="000000" w:themeColor="text1"/>
        </w:rPr>
        <w:t>)</w:t>
      </w:r>
    </w:p>
    <w:p w14:paraId="7B7F8DA5" w14:textId="77777777" w:rsidR="00D36F22" w:rsidRDefault="00D36F22" w:rsidP="00D36F22">
      <w:pPr>
        <w:pStyle w:val="Listenabsatz"/>
        <w:numPr>
          <w:ilvl w:val="0"/>
          <w:numId w:val="6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Layout: </w:t>
      </w:r>
    </w:p>
    <w:p w14:paraId="6769F085" w14:textId="77777777" w:rsidR="00D36F22" w:rsidRDefault="00D36F22" w:rsidP="00D36F22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Entschlackt</w:t>
      </w:r>
    </w:p>
    <w:p w14:paraId="663D08A3" w14:textId="77777777" w:rsidR="00D36F22" w:rsidRDefault="00D36F22" w:rsidP="00D36F22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Einfach</w:t>
      </w:r>
      <w:r>
        <w:rPr>
          <w:color w:val="000000" w:themeColor="text1"/>
        </w:rPr>
        <w:tab/>
      </w:r>
    </w:p>
    <w:p w14:paraId="4E814BC0" w14:textId="77777777" w:rsidR="00D36F22" w:rsidRDefault="00D36F22" w:rsidP="00D36F22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Intuitiv</w:t>
      </w:r>
    </w:p>
    <w:p w14:paraId="5143EC3A" w14:textId="77777777" w:rsidR="00D36F22" w:rsidRDefault="00D36F22" w:rsidP="00D36F22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Admin bekommen Einführung</w:t>
      </w:r>
    </w:p>
    <w:p w14:paraId="35CA40FE" w14:textId="77777777" w:rsidR="00D36F22" w:rsidRDefault="00D36F22" w:rsidP="00D36F22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lastRenderedPageBreak/>
        <w:t>Hilfe Button</w:t>
      </w:r>
    </w:p>
    <w:p w14:paraId="2B2C1489" w14:textId="77777777" w:rsidR="00D36F22" w:rsidRDefault="00D36F22" w:rsidP="00D36F22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Admin-Tool nur auf Laptop </w:t>
      </w:r>
    </w:p>
    <w:p w14:paraId="551C9174" w14:textId="3268A523" w:rsidR="00D36F22" w:rsidRDefault="00D36F22" w:rsidP="00D36F22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Siehe Aare Guru (</w:t>
      </w:r>
      <w:hyperlink r:id="rId7" w:history="1">
        <w:r w:rsidR="008854F5" w:rsidRPr="003608C3">
          <w:rPr>
            <w:rStyle w:val="Link"/>
          </w:rPr>
          <w:t>http://www.aare.guru)</w:t>
        </w:r>
      </w:hyperlink>
    </w:p>
    <w:p w14:paraId="5EA73EBD" w14:textId="511EB74B" w:rsidR="008854F5" w:rsidRDefault="008854F5" w:rsidP="008854F5">
      <w:pPr>
        <w:pStyle w:val="Listenabsatz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Admin-Tool</w:t>
      </w:r>
    </w:p>
    <w:p w14:paraId="043D97A5" w14:textId="2029D19B" w:rsidR="008854F5" w:rsidRDefault="008854F5" w:rsidP="008854F5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Für Admin Übersicht über bestehende Stories </w:t>
      </w:r>
    </w:p>
    <w:p w14:paraId="0A66ADE5" w14:textId="3A29BD4B" w:rsidR="008854F5" w:rsidRDefault="008854F5" w:rsidP="008854F5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Templates (Infotext, Quiz, Stories, ...)</w:t>
      </w:r>
    </w:p>
    <w:p w14:paraId="6E6DEF84" w14:textId="7B69A60B" w:rsidR="008854F5" w:rsidRDefault="008854F5" w:rsidP="008854F5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Reihenfolge von Aufgaben ändern (Drag &amp; Drop?)</w:t>
      </w:r>
    </w:p>
    <w:p w14:paraId="1F14006A" w14:textId="0BFBC764" w:rsidR="008854F5" w:rsidRPr="008854F5" w:rsidRDefault="008854F5" w:rsidP="008854F5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Wenn-Dann Beziehungen</w:t>
      </w:r>
    </w:p>
    <w:p w14:paraId="226AA1E6" w14:textId="52AF0F71" w:rsidR="008854F5" w:rsidRPr="00D36F22" w:rsidRDefault="008854F5" w:rsidP="008854F5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Rückkopplungen (Score abhängig)</w:t>
      </w:r>
    </w:p>
    <w:p w14:paraId="4404E622" w14:textId="77777777" w:rsidR="00391F5A" w:rsidRPr="00D36F22" w:rsidRDefault="00391F5A" w:rsidP="00391F5A">
      <w:pPr>
        <w:pStyle w:val="Listenabsatz"/>
        <w:ind w:left="1440"/>
        <w:rPr>
          <w:color w:val="000000" w:themeColor="text1"/>
        </w:rPr>
      </w:pPr>
    </w:p>
    <w:p w14:paraId="0AFD7BC6" w14:textId="77777777" w:rsidR="00391F5A" w:rsidRPr="00D36F22" w:rsidRDefault="00391F5A" w:rsidP="00391F5A">
      <w:pPr>
        <w:ind w:left="720"/>
      </w:pPr>
    </w:p>
    <w:sectPr w:rsidR="00391F5A" w:rsidRPr="00D36F22">
      <w:headerReference w:type="default" r:id="rId8"/>
      <w:footerReference w:type="default" r:id="rId9"/>
      <w:headerReference w:type="first" r:id="rId10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B43DDF" w14:textId="77777777" w:rsidR="00300CE6" w:rsidRDefault="00300CE6">
      <w:r>
        <w:separator/>
      </w:r>
    </w:p>
    <w:p w14:paraId="6AB65400" w14:textId="77777777" w:rsidR="00300CE6" w:rsidRDefault="00300CE6"/>
  </w:endnote>
  <w:endnote w:type="continuationSeparator" w:id="0">
    <w:p w14:paraId="68EC0AC2" w14:textId="77777777" w:rsidR="00300CE6" w:rsidRDefault="00300CE6">
      <w:r>
        <w:continuationSeparator/>
      </w:r>
    </w:p>
    <w:p w14:paraId="42659AE7" w14:textId="77777777" w:rsidR="00300CE6" w:rsidRDefault="00300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FD4B47" w14:textId="77777777" w:rsidR="00E31291" w:rsidRDefault="00662B2D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707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43F29E" w14:textId="77777777" w:rsidR="00300CE6" w:rsidRDefault="00300CE6">
      <w:r>
        <w:separator/>
      </w:r>
    </w:p>
    <w:p w14:paraId="0EBF4901" w14:textId="77777777" w:rsidR="00300CE6" w:rsidRDefault="00300CE6"/>
  </w:footnote>
  <w:footnote w:type="continuationSeparator" w:id="0">
    <w:p w14:paraId="1C8D5F7C" w14:textId="77777777" w:rsidR="00300CE6" w:rsidRDefault="00300CE6">
      <w:r>
        <w:continuationSeparator/>
      </w:r>
    </w:p>
    <w:p w14:paraId="7694DCE7" w14:textId="77777777" w:rsidR="00300CE6" w:rsidRDefault="00300CE6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text1" w:themeTint="80"/>
      </w:rPr>
      <w:alias w:val="Titel"/>
      <w:tag w:val=""/>
      <w:id w:val="-519157120"/>
      <w:placeholder>
        <w:docPart w:val="FF10CD7B6DB8FD47816E36677FFE213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A722896" w14:textId="7595C59B" w:rsidR="00065EDD" w:rsidRDefault="00065EDD">
        <w:pPr>
          <w:pStyle w:val="Kopfzeile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26.2.2016</w:t>
        </w:r>
      </w:p>
    </w:sdtContent>
  </w:sdt>
  <w:p w14:paraId="4A6828E0" w14:textId="6505AA0E" w:rsidR="00065EDD" w:rsidRPr="00065EDD" w:rsidRDefault="00065EDD" w:rsidP="00065EDD">
    <w:pPr>
      <w:pStyle w:val="Kopfzeile"/>
      <w:jc w:val="right"/>
      <w:rPr>
        <w:lang w:val="de-CH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text1" w:themeTint="80"/>
      </w:rPr>
      <w:alias w:val="Titel"/>
      <w:tag w:val=""/>
      <w:id w:val="11164002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FDE8446" w14:textId="10C16EF3" w:rsidR="002E3015" w:rsidRDefault="00065EDD">
        <w:pPr>
          <w:pStyle w:val="Kopfzeile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26.2.2016</w:t>
        </w:r>
      </w:p>
    </w:sdtContent>
  </w:sdt>
  <w:p w14:paraId="26AE4DB5" w14:textId="0D0765F1" w:rsidR="00391F5A" w:rsidRPr="00391F5A" w:rsidRDefault="00391F5A" w:rsidP="00391F5A">
    <w:pPr>
      <w:pStyle w:val="Kopfzeile"/>
      <w:jc w:val="right"/>
      <w:rPr>
        <w:lang w:val="de-CH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5C3150"/>
    <w:multiLevelType w:val="hybridMultilevel"/>
    <w:tmpl w:val="D234A9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Aufzhlungszeichen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ennumm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B713BB"/>
    <w:multiLevelType w:val="hybridMultilevel"/>
    <w:tmpl w:val="62F01B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F5A"/>
    <w:rsid w:val="00065EDD"/>
    <w:rsid w:val="002E3015"/>
    <w:rsid w:val="00300CE6"/>
    <w:rsid w:val="00342B60"/>
    <w:rsid w:val="00391F5A"/>
    <w:rsid w:val="0043770A"/>
    <w:rsid w:val="00662B2D"/>
    <w:rsid w:val="00716A8D"/>
    <w:rsid w:val="008854F5"/>
    <w:rsid w:val="00B4203A"/>
    <w:rsid w:val="00B87C3E"/>
    <w:rsid w:val="00C50854"/>
    <w:rsid w:val="00C51427"/>
    <w:rsid w:val="00D36F22"/>
    <w:rsid w:val="00E1707D"/>
    <w:rsid w:val="00E31291"/>
    <w:rsid w:val="00EF5B85"/>
    <w:rsid w:val="00F700D1"/>
    <w:rsid w:val="00FC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BAA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de-DE" w:eastAsia="ja-JP" w:bidi="de-DE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87C3E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"/>
    <w:qFormat/>
    <w:pPr>
      <w:numPr>
        <w:numId w:val="3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nummer">
    <w:name w:val="List Number"/>
    <w:basedOn w:val="Standard"/>
    <w:uiPriority w:val="9"/>
    <w:qFormat/>
    <w:pPr>
      <w:numPr>
        <w:numId w:val="4"/>
      </w:numPr>
    </w:pPr>
  </w:style>
  <w:style w:type="paragraph" w:styleId="Kopfzeile">
    <w:name w:val="header"/>
    <w:basedOn w:val="Standard"/>
    <w:link w:val="KopfzeileZchn"/>
    <w:uiPriority w:val="99"/>
    <w:unhideWhenUsed/>
    <w:qFormat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Titel">
    <w:name w:val="Title"/>
    <w:basedOn w:val="Standard"/>
    <w:link w:val="TitelZchn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caps/>
      <w:sz w:val="4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uchtitel">
    <w:name w:val="Book Title"/>
    <w:basedOn w:val="Absatz-Standardschriftar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chwachhervorheb">
    <w:name w:val="Subtle Emphasis"/>
    <w:basedOn w:val="Absatz-Standardschriftart"/>
    <w:uiPriority w:val="19"/>
    <w:semiHidden/>
    <w:unhideWhenUsed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ivhervorheb">
    <w:name w:val="Intense Emphasis"/>
    <w:basedOn w:val="Absatz-Standardschriftar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sz w:val="36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i/>
      <w:iCs/>
      <w:sz w:val="36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character" w:styleId="Link">
    <w:name w:val="Hyperlink"/>
    <w:basedOn w:val="Absatz-Standardschriftart"/>
    <w:uiPriority w:val="99"/>
    <w:unhideWhenUsed/>
    <w:rPr>
      <w:color w:val="731C3F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unhideWhenUsed/>
    <w:rsid w:val="00391F5A"/>
    <w:pPr>
      <w:spacing w:after="0" w:line="240" w:lineRule="auto"/>
    </w:pPr>
    <w:rPr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391F5A"/>
    <w:rPr>
      <w:sz w:val="24"/>
      <w:szCs w:val="24"/>
    </w:rPr>
  </w:style>
  <w:style w:type="character" w:styleId="Funotenzeichen">
    <w:name w:val="footnote reference"/>
    <w:basedOn w:val="Absatz-Standardschriftart"/>
    <w:uiPriority w:val="99"/>
    <w:unhideWhenUsed/>
    <w:rsid w:val="00391F5A"/>
    <w:rPr>
      <w:vertAlign w:val="superscript"/>
    </w:rPr>
  </w:style>
  <w:style w:type="paragraph" w:styleId="Listenabsatz">
    <w:name w:val="List Paragraph"/>
    <w:basedOn w:val="Standard"/>
    <w:uiPriority w:val="34"/>
    <w:unhideWhenUsed/>
    <w:qFormat/>
    <w:rsid w:val="00391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aare.guru)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hess/Library/Containers/com.microsoft.Word/Data/Library/Caches/2055/TM10002086/Erstellen%20von%20Notiz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F10CD7B6DB8FD47816E36677FFE213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86FDE5-C0EC-9F45-9FDC-E713D6EF6912}"/>
      </w:docPartPr>
      <w:docPartBody>
        <w:p w:rsidR="004D4A92" w:rsidRDefault="00441FA7" w:rsidP="00441FA7">
          <w:pPr>
            <w:pStyle w:val="FF10CD7B6DB8FD47816E36677FFE2130"/>
          </w:pPr>
          <w:r>
            <w:rPr>
              <w:color w:val="7F7F7F" w:themeColor="text1" w:themeTint="80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ufzhlungszeichen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FA7"/>
    <w:rsid w:val="00296577"/>
    <w:rsid w:val="00441FA7"/>
    <w:rsid w:val="004D4A92"/>
    <w:rsid w:val="005B744D"/>
    <w:rsid w:val="00F3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3D4D737929F1B49953D39AD277301B1">
    <w:name w:val="D3D4D737929F1B49953D39AD277301B1"/>
  </w:style>
  <w:style w:type="paragraph" w:styleId="Aufzhlungszeichen">
    <w:name w:val="List Bullet"/>
    <w:basedOn w:val="Standard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 w:bidi="de-DE"/>
    </w:rPr>
  </w:style>
  <w:style w:type="paragraph" w:customStyle="1" w:styleId="78ED7122645FC64F88BABA311AD12303">
    <w:name w:val="78ED7122645FC64F88BABA311AD12303"/>
  </w:style>
  <w:style w:type="paragraph" w:customStyle="1" w:styleId="CC745430B1805347BEE7DA7582F1510D">
    <w:name w:val="CC745430B1805347BEE7DA7582F1510D"/>
    <w:rsid w:val="00441FA7"/>
  </w:style>
  <w:style w:type="paragraph" w:customStyle="1" w:styleId="29555C5A7A92E54DA94654CEADBCDF38">
    <w:name w:val="29555C5A7A92E54DA94654CEADBCDF38"/>
    <w:rsid w:val="00441FA7"/>
  </w:style>
  <w:style w:type="paragraph" w:customStyle="1" w:styleId="FF10CD7B6DB8FD47816E36677FFE2130">
    <w:name w:val="FF10CD7B6DB8FD47816E36677FFE2130"/>
    <w:rsid w:val="00441F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Erstellen von Notizen.dotx</Template>
  <TotalTime>0</TotalTime>
  <Pages>3</Pages>
  <Words>265</Words>
  <Characters>1670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26.2.2016</dc:title>
  <dc:subject/>
  <dc:creator>Hess, Mario (STUDENTS)</dc:creator>
  <cp:keywords/>
  <dc:description/>
  <cp:lastModifiedBy>Hess, Mario (STUDENTS)</cp:lastModifiedBy>
  <cp:revision>7</cp:revision>
  <dcterms:created xsi:type="dcterms:W3CDTF">2016-02-29T07:23:00Z</dcterms:created>
  <dcterms:modified xsi:type="dcterms:W3CDTF">2016-02-29T13:56:00Z</dcterms:modified>
  <cp:category/>
</cp:coreProperties>
</file>